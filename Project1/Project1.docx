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D5D2" w14:textId="77347C94" w:rsidR="00C6554A" w:rsidRPr="000D2C65" w:rsidRDefault="002554CD" w:rsidP="00C6554A">
      <w:pPr>
        <w:pStyle w:val="aa"/>
      </w:pPr>
      <w:r w:rsidRPr="000D2C65">
        <w:rPr>
          <w:noProof/>
          <w:lang w:bidi="el-GR"/>
        </w:rPr>
        <w:drawing>
          <wp:inline distT="0" distB="0" distL="0" distR="0" wp14:anchorId="3291FF67" wp14:editId="12FF7A1F">
            <wp:extent cx="5097780" cy="4480560"/>
            <wp:effectExtent l="0" t="0" r="7620" b="0"/>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97780" cy="4480560"/>
                    </a:xfrm>
                    <a:prstGeom prst="rect">
                      <a:avLst/>
                    </a:prstGeom>
                    <a:noFill/>
                    <a:ln w="254000" cap="rnd">
                      <a:noFill/>
                    </a:ln>
                    <a:effectLst/>
                  </pic:spPr>
                </pic:pic>
              </a:graphicData>
            </a:graphic>
          </wp:inline>
        </w:drawing>
      </w:r>
    </w:p>
    <w:p w14:paraId="4D429442" w14:textId="42BF1FC2" w:rsidR="00C6554A" w:rsidRPr="00896719" w:rsidRDefault="00A8443B" w:rsidP="00C6554A">
      <w:pPr>
        <w:pStyle w:val="a7"/>
        <w:rPr>
          <w:sz w:val="44"/>
          <w:szCs w:val="14"/>
          <w:lang w:val="en-US"/>
        </w:rPr>
      </w:pPr>
      <w:proofErr w:type="spellStart"/>
      <w:r w:rsidRPr="00A8443B">
        <w:rPr>
          <w:sz w:val="44"/>
          <w:szCs w:val="14"/>
        </w:rPr>
        <w:t>Νευρωνικά</w:t>
      </w:r>
      <w:proofErr w:type="spellEnd"/>
      <w:r w:rsidRPr="00896719">
        <w:rPr>
          <w:sz w:val="44"/>
          <w:szCs w:val="14"/>
          <w:lang w:val="en-US"/>
        </w:rPr>
        <w:t xml:space="preserve"> </w:t>
      </w:r>
      <w:r w:rsidRPr="00A8443B">
        <w:rPr>
          <w:sz w:val="44"/>
          <w:szCs w:val="14"/>
        </w:rPr>
        <w:t>Δίκτυα</w:t>
      </w:r>
      <w:r w:rsidRPr="00896719">
        <w:rPr>
          <w:sz w:val="44"/>
          <w:szCs w:val="14"/>
          <w:lang w:val="en-US"/>
        </w:rPr>
        <w:t xml:space="preserve"> (</w:t>
      </w:r>
      <w:r w:rsidR="00896719">
        <w:rPr>
          <w:sz w:val="44"/>
          <w:szCs w:val="14"/>
        </w:rPr>
        <w:t>Πρώτο</w:t>
      </w:r>
      <w:r w:rsidRPr="00896719">
        <w:rPr>
          <w:sz w:val="44"/>
          <w:szCs w:val="14"/>
          <w:lang w:val="en-US"/>
        </w:rPr>
        <w:t xml:space="preserve"> </w:t>
      </w:r>
      <w:r w:rsidRPr="00A8443B">
        <w:rPr>
          <w:sz w:val="44"/>
          <w:szCs w:val="14"/>
        </w:rPr>
        <w:t>Παραδοτέο</w:t>
      </w:r>
      <w:r w:rsidRPr="00896719">
        <w:rPr>
          <w:sz w:val="44"/>
          <w:szCs w:val="14"/>
          <w:lang w:val="en-US"/>
        </w:rPr>
        <w:t>)</w:t>
      </w:r>
    </w:p>
    <w:p w14:paraId="0E3E7FF3" w14:textId="07B5E123" w:rsidR="00C6554A" w:rsidRDefault="00896719" w:rsidP="00C6554A">
      <w:pPr>
        <w:pStyle w:val="a8"/>
        <w:rPr>
          <w:lang w:val="en-US"/>
        </w:rPr>
      </w:pPr>
      <w:r>
        <w:rPr>
          <w:lang w:val="en-US"/>
        </w:rPr>
        <w:t xml:space="preserve">PaRT 1. </w:t>
      </w:r>
      <w:r w:rsidR="00A8443B">
        <w:rPr>
          <w:lang w:val="en-US"/>
        </w:rPr>
        <w:t>NEAREST CENTROID &amp; knn IN CYFAR 10</w:t>
      </w:r>
    </w:p>
    <w:p w14:paraId="5B007BFE" w14:textId="4BC69971" w:rsidR="00896719" w:rsidRPr="00A8443B" w:rsidRDefault="00896719" w:rsidP="00896719">
      <w:pPr>
        <w:pStyle w:val="a8"/>
        <w:rPr>
          <w:lang w:val="en-US"/>
        </w:rPr>
      </w:pPr>
      <w:r>
        <w:rPr>
          <w:lang w:val="en-US"/>
        </w:rPr>
        <w:t xml:space="preserve">PaRT </w:t>
      </w:r>
      <w:r>
        <w:rPr>
          <w:lang w:val="en-US"/>
        </w:rPr>
        <w:t>2</w:t>
      </w:r>
      <w:r>
        <w:rPr>
          <w:lang w:val="en-US"/>
        </w:rPr>
        <w:t xml:space="preserve">. </w:t>
      </w:r>
      <w:r>
        <w:rPr>
          <w:lang w:val="en-US"/>
        </w:rPr>
        <w:t>MULTI LAYER PERCEPTRONS</w:t>
      </w:r>
      <w:r>
        <w:rPr>
          <w:lang w:val="en-US"/>
        </w:rPr>
        <w:t xml:space="preserve"> IN CYFAR 10</w:t>
      </w:r>
    </w:p>
    <w:p w14:paraId="38BD8E15" w14:textId="77777777" w:rsidR="00896719" w:rsidRPr="00A8443B" w:rsidRDefault="00896719" w:rsidP="00C6554A">
      <w:pPr>
        <w:pStyle w:val="a8"/>
        <w:rPr>
          <w:lang w:val="en-US"/>
        </w:rPr>
      </w:pPr>
    </w:p>
    <w:p w14:paraId="0EBF3AD6" w14:textId="73B1640E" w:rsidR="00C6554A" w:rsidRPr="000D2C65" w:rsidRDefault="00A8443B" w:rsidP="00C6554A">
      <w:pPr>
        <w:pStyle w:val="a6"/>
      </w:pPr>
      <w:r>
        <w:t>Καλλιμάνης Ιωάννη</w:t>
      </w:r>
      <w:r w:rsidR="00C6554A" w:rsidRPr="000D2C65">
        <w:rPr>
          <w:lang w:bidi="el-GR"/>
        </w:rPr>
        <w:t xml:space="preserve"> | </w:t>
      </w:r>
      <w:r>
        <w:t>10007</w:t>
      </w:r>
      <w:r w:rsidR="00C6554A" w:rsidRPr="000D2C65">
        <w:rPr>
          <w:lang w:bidi="el-GR"/>
        </w:rPr>
        <w:t xml:space="preserve"> | </w:t>
      </w:r>
      <w:r>
        <w:t xml:space="preserve">Ηλεκτρολόγων μηχανικών και μηχανικών ηλεκτρονικών υπολογιστών | </w:t>
      </w:r>
      <w:hyperlink r:id="rId9" w:history="1">
        <w:r w:rsidRPr="00081A1B">
          <w:rPr>
            <w:rStyle w:val="-0"/>
            <w:lang w:val="en-US"/>
          </w:rPr>
          <w:t>ikallima</w:t>
        </w:r>
        <w:r w:rsidRPr="00081A1B">
          <w:rPr>
            <w:rStyle w:val="-0"/>
          </w:rPr>
          <w:t>@</w:t>
        </w:r>
        <w:r w:rsidRPr="00081A1B">
          <w:rPr>
            <w:rStyle w:val="-0"/>
            <w:lang w:val="en-US"/>
          </w:rPr>
          <w:t>ece</w:t>
        </w:r>
        <w:r w:rsidRPr="00081A1B">
          <w:rPr>
            <w:rStyle w:val="-0"/>
          </w:rPr>
          <w:t>.</w:t>
        </w:r>
        <w:r w:rsidRPr="00081A1B">
          <w:rPr>
            <w:rStyle w:val="-0"/>
            <w:lang w:val="en-US"/>
          </w:rPr>
          <w:t>auth</w:t>
        </w:r>
        <w:r w:rsidRPr="00081A1B">
          <w:rPr>
            <w:rStyle w:val="-0"/>
          </w:rPr>
          <w:t>.</w:t>
        </w:r>
        <w:r w:rsidRPr="00081A1B">
          <w:rPr>
            <w:rStyle w:val="-0"/>
            <w:lang w:val="en-US"/>
          </w:rPr>
          <w:t>gr</w:t>
        </w:r>
      </w:hyperlink>
      <w:r w:rsidRPr="00A8443B">
        <w:t xml:space="preserve"> | </w:t>
      </w:r>
      <w:r w:rsidR="00896719" w:rsidRPr="00896719">
        <w:t>26</w:t>
      </w:r>
      <w:r w:rsidRPr="00A8443B">
        <w:t>-11-2023</w:t>
      </w:r>
      <w:r w:rsidR="00C6554A" w:rsidRPr="000D2C65">
        <w:rPr>
          <w:lang w:bidi="el-GR"/>
        </w:rPr>
        <w:br w:type="page"/>
      </w:r>
    </w:p>
    <w:p w14:paraId="1503F177" w14:textId="4C467E3B" w:rsidR="00896719" w:rsidRPr="00896719" w:rsidRDefault="00896719" w:rsidP="00FB555F">
      <w:pPr>
        <w:pStyle w:val="a7"/>
        <w:jc w:val="left"/>
        <w:rPr>
          <w:sz w:val="48"/>
          <w:szCs w:val="16"/>
          <w:u w:val="single"/>
        </w:rPr>
      </w:pPr>
      <w:r w:rsidRPr="00896719">
        <w:rPr>
          <w:sz w:val="48"/>
          <w:szCs w:val="16"/>
          <w:u w:val="single"/>
          <w:lang w:val="en-US"/>
        </w:rPr>
        <w:lastRenderedPageBreak/>
        <w:t>PART</w:t>
      </w:r>
      <w:r w:rsidRPr="00896719">
        <w:rPr>
          <w:sz w:val="48"/>
          <w:szCs w:val="16"/>
          <w:u w:val="single"/>
        </w:rPr>
        <w:t xml:space="preserve"> 1.</w:t>
      </w:r>
    </w:p>
    <w:p w14:paraId="369F84FA" w14:textId="77777777" w:rsidR="00896719" w:rsidRDefault="00896719" w:rsidP="00FB555F">
      <w:pPr>
        <w:pStyle w:val="a7"/>
        <w:jc w:val="left"/>
        <w:rPr>
          <w:sz w:val="48"/>
          <w:szCs w:val="16"/>
        </w:rPr>
      </w:pPr>
    </w:p>
    <w:p w14:paraId="312D513B" w14:textId="77586412" w:rsidR="00510351" w:rsidRDefault="00FB555F" w:rsidP="00FB555F">
      <w:pPr>
        <w:pStyle w:val="a7"/>
        <w:jc w:val="left"/>
        <w:rPr>
          <w:sz w:val="48"/>
          <w:szCs w:val="16"/>
        </w:rPr>
      </w:pPr>
      <w:r>
        <w:rPr>
          <w:sz w:val="48"/>
          <w:szCs w:val="16"/>
        </w:rPr>
        <w:t>Εισαγωγή</w:t>
      </w:r>
    </w:p>
    <w:p w14:paraId="451A84CC" w14:textId="4672F336" w:rsidR="00FB555F" w:rsidRDefault="00FB555F" w:rsidP="00FB555F">
      <w:r>
        <w:tab/>
      </w:r>
      <w:r w:rsidR="00F1178D">
        <w:t xml:space="preserve">Ξεκινώντας την ενασχόληση με την εργασία, αποφάσισα να ασχοληθώ με το </w:t>
      </w:r>
      <w:r w:rsidR="00F1178D">
        <w:rPr>
          <w:lang w:val="en-US"/>
        </w:rPr>
        <w:t>database</w:t>
      </w:r>
      <w:r w:rsidR="00F1178D" w:rsidRPr="00F1178D">
        <w:t xml:space="preserve"> </w:t>
      </w:r>
      <w:r w:rsidR="00F1178D">
        <w:t xml:space="preserve">της </w:t>
      </w:r>
      <w:r w:rsidR="00F1178D">
        <w:rPr>
          <w:lang w:val="en-US"/>
        </w:rPr>
        <w:t>CYFAR</w:t>
      </w:r>
      <w:r w:rsidR="00F1178D" w:rsidRPr="00F1178D">
        <w:t xml:space="preserve">-10 </w:t>
      </w:r>
      <w:r w:rsidR="00F1178D">
        <w:t xml:space="preserve">με το πρώτο </w:t>
      </w:r>
      <w:r w:rsidR="00896719">
        <w:t>μέρος</w:t>
      </w:r>
      <w:r w:rsidR="00F1178D">
        <w:t xml:space="preserve"> να πραγματεύεται την απόδοση που μπορούν να δώσουν απλ</w:t>
      </w:r>
      <w:r w:rsidR="00896719">
        <w:t>οί</w:t>
      </w:r>
      <w:r w:rsidR="00F1178D">
        <w:t xml:space="preserve"> αλγόριθμοι μηχανικής μάθησης σε ένα τόσο μεγάλο πρόβλημα </w:t>
      </w:r>
      <w:r w:rsidR="00F1178D">
        <w:rPr>
          <w:lang w:val="en-US"/>
        </w:rPr>
        <w:t>classification</w:t>
      </w:r>
      <w:r w:rsidR="00F1178D">
        <w:t>.</w:t>
      </w:r>
    </w:p>
    <w:p w14:paraId="01D05BB8" w14:textId="6AEEB698" w:rsidR="00820DE8" w:rsidRPr="00820DE8" w:rsidRDefault="00820DE8" w:rsidP="00820DE8">
      <w:pPr>
        <w:pStyle w:val="a7"/>
        <w:jc w:val="left"/>
        <w:rPr>
          <w:sz w:val="48"/>
          <w:szCs w:val="16"/>
        </w:rPr>
      </w:pPr>
      <w:r>
        <w:rPr>
          <w:sz w:val="48"/>
          <w:szCs w:val="16"/>
        </w:rPr>
        <w:t>Περιγραφή κώδικα</w:t>
      </w:r>
    </w:p>
    <w:p w14:paraId="6BA96439" w14:textId="573A4B3B" w:rsidR="00820DE8" w:rsidRDefault="00F1178D" w:rsidP="00FB555F">
      <w:r>
        <w:tab/>
      </w:r>
      <w:r w:rsidRPr="004E21D7">
        <w:t xml:space="preserve">Στον κώδικα μου λοιπόν, αξιοποιώντας την συνάρτηση </w:t>
      </w:r>
      <w:r w:rsidRPr="004E21D7">
        <w:rPr>
          <w:lang w:val="en-US"/>
        </w:rPr>
        <w:t>unpickle</w:t>
      </w:r>
      <w:r w:rsidRPr="004E21D7">
        <w:t xml:space="preserve"> που μου την παρείχε έτοιμη η ιστοσελίδα της </w:t>
      </w:r>
      <w:r w:rsidRPr="004E21D7">
        <w:rPr>
          <w:lang w:val="en-US"/>
        </w:rPr>
        <w:t>CYFAR</w:t>
      </w:r>
      <w:r w:rsidRPr="004E21D7">
        <w:t>-10</w:t>
      </w:r>
      <w:r w:rsidR="00820DE8" w:rsidRPr="004E21D7">
        <w:t xml:space="preserve"> για να «φορτώσω» τα δεδομένα μου από τα εκάστοτε </w:t>
      </w:r>
      <w:r w:rsidR="00820DE8" w:rsidRPr="004E21D7">
        <w:rPr>
          <w:lang w:val="en-US"/>
        </w:rPr>
        <w:t>mini</w:t>
      </w:r>
      <w:r w:rsidR="00820DE8" w:rsidRPr="004E21D7">
        <w:t>-</w:t>
      </w:r>
      <w:r w:rsidR="00820DE8" w:rsidRPr="004E21D7">
        <w:rPr>
          <w:lang w:val="en-US"/>
        </w:rPr>
        <w:t>batch</w:t>
      </w:r>
      <w:r w:rsidR="00820DE8" w:rsidRPr="004E21D7">
        <w:t xml:space="preserve"> που είναι αποθηκευμένα. Στην συνέχεια ορίζω της συναρτήσεις που για </w:t>
      </w:r>
      <w:r w:rsidR="00820DE8" w:rsidRPr="004E21D7">
        <w:rPr>
          <w:lang w:val="en-US"/>
        </w:rPr>
        <w:t>nearest</w:t>
      </w:r>
      <w:r w:rsidR="00820DE8" w:rsidRPr="004E21D7">
        <w:t xml:space="preserve"> </w:t>
      </w:r>
      <w:r w:rsidR="00820DE8" w:rsidRPr="004E21D7">
        <w:rPr>
          <w:lang w:val="en-US"/>
        </w:rPr>
        <w:t>centroid</w:t>
      </w:r>
      <w:r w:rsidR="00820DE8" w:rsidRPr="004E21D7">
        <w:t xml:space="preserve"> και </w:t>
      </w:r>
      <w:r w:rsidR="00820DE8" w:rsidRPr="004E21D7">
        <w:rPr>
          <w:lang w:val="en-US"/>
        </w:rPr>
        <w:t>k</w:t>
      </w:r>
      <w:r w:rsidR="00820DE8" w:rsidRPr="004E21D7">
        <w:t>-</w:t>
      </w:r>
      <w:r w:rsidR="00820DE8" w:rsidRPr="004E21D7">
        <w:rPr>
          <w:lang w:val="en-US"/>
        </w:rPr>
        <w:t>nearest</w:t>
      </w:r>
      <w:r w:rsidR="00820DE8" w:rsidRPr="004E21D7">
        <w:t>-</w:t>
      </w:r>
      <w:r w:rsidR="00820DE8" w:rsidRPr="004E21D7">
        <w:rPr>
          <w:lang w:val="en-US"/>
        </w:rPr>
        <w:t>neighbors</w:t>
      </w:r>
      <w:r w:rsidR="00820DE8" w:rsidRPr="004E21D7">
        <w:t xml:space="preserve"> και μια συνάρτηση που επιστρέφει τις μετρικές του κάθε μοντέλου (</w:t>
      </w:r>
      <w:r w:rsidR="00820DE8" w:rsidRPr="004E21D7">
        <w:rPr>
          <w:lang w:val="en-US"/>
        </w:rPr>
        <w:t>accuracy</w:t>
      </w:r>
      <w:r w:rsidR="00820DE8" w:rsidRPr="004E21D7">
        <w:t xml:space="preserve">, </w:t>
      </w:r>
      <w:r w:rsidR="00820DE8" w:rsidRPr="004E21D7">
        <w:rPr>
          <w:lang w:val="en-US"/>
        </w:rPr>
        <w:t>f</w:t>
      </w:r>
      <w:r w:rsidR="00820DE8" w:rsidRPr="004E21D7">
        <w:t>1_</w:t>
      </w:r>
      <w:r w:rsidR="00820DE8" w:rsidRPr="004E21D7">
        <w:rPr>
          <w:lang w:val="en-US"/>
        </w:rPr>
        <w:t>score</w:t>
      </w:r>
      <w:r w:rsidR="00820DE8" w:rsidRPr="004E21D7">
        <w:t xml:space="preserve">, </w:t>
      </w:r>
      <w:r w:rsidR="00820DE8" w:rsidRPr="004E21D7">
        <w:rPr>
          <w:lang w:val="en-US"/>
        </w:rPr>
        <w:t>recall</w:t>
      </w:r>
      <w:r w:rsidR="00820DE8" w:rsidRPr="004E21D7">
        <w:t>). Στην συνέχεια φθάνουμε στην «</w:t>
      </w:r>
      <w:r w:rsidR="00820DE8" w:rsidRPr="004E21D7">
        <w:rPr>
          <w:lang w:val="en-US"/>
        </w:rPr>
        <w:t>main</w:t>
      </w:r>
      <w:r w:rsidR="00820DE8" w:rsidRPr="004E21D7">
        <w:t>» του κώδικα μου όπου σώζω τα δεδομένα μου σε 4 πίνακες (2 για την διαδικασία εκπαίδευσης (δεδομένα και κλάση) και 2 για την διαδικασία εκτίμησης). Εκπαιδεύω στην συνέχεια το καθένα από τα μοντέλα μου με βάση τα δεδομένα εκπαίδευσης και τεστάρω την απόδοση τους εκτυπώνοντας τις μετρικές που αναφέρθηκαν παραπάνω. Τα αποτελέσματα που πείρα είναι</w:t>
      </w:r>
      <w:r w:rsidR="00820DE8">
        <w:t>:</w:t>
      </w:r>
    </w:p>
    <w:p w14:paraId="7257A170" w14:textId="77777777" w:rsidR="00820DE8" w:rsidRPr="00896719"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eastAsia="el-GR"/>
        </w:rPr>
      </w:pPr>
      <w:r w:rsidRPr="00820DE8">
        <w:rPr>
          <w:rFonts w:ascii="Courier New" w:eastAsia="Times New Roman" w:hAnsi="Courier New" w:cs="Courier New"/>
          <w:color w:val="000000"/>
          <w:sz w:val="21"/>
          <w:szCs w:val="21"/>
          <w:lang w:val="en-US" w:eastAsia="el-GR"/>
        </w:rPr>
        <w:t>Centroid</w:t>
      </w:r>
      <w:r w:rsidRPr="00896719">
        <w:rPr>
          <w:rFonts w:ascii="Courier New" w:eastAsia="Times New Roman" w:hAnsi="Courier New" w:cs="Courier New"/>
          <w:color w:val="000000"/>
          <w:sz w:val="21"/>
          <w:szCs w:val="21"/>
          <w:lang w:eastAsia="el-GR"/>
        </w:rPr>
        <w:t xml:space="preserve"> </w:t>
      </w:r>
      <w:r w:rsidRPr="00820DE8">
        <w:rPr>
          <w:rFonts w:ascii="Courier New" w:eastAsia="Times New Roman" w:hAnsi="Courier New" w:cs="Courier New"/>
          <w:color w:val="000000"/>
          <w:sz w:val="21"/>
          <w:szCs w:val="21"/>
          <w:lang w:val="en-US" w:eastAsia="el-GR"/>
        </w:rPr>
        <w:t>Accuracy</w:t>
      </w:r>
      <w:r w:rsidRPr="00896719">
        <w:rPr>
          <w:rFonts w:ascii="Courier New" w:eastAsia="Times New Roman" w:hAnsi="Courier New" w:cs="Courier New"/>
          <w:color w:val="000000"/>
          <w:sz w:val="21"/>
          <w:szCs w:val="21"/>
          <w:lang w:eastAsia="el-GR"/>
        </w:rPr>
        <w:t>: 27.74%</w:t>
      </w:r>
    </w:p>
    <w:p w14:paraId="26D93781" w14:textId="77777777" w:rsidR="00820DE8" w:rsidRPr="00896719"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eastAsia="el-GR"/>
        </w:rPr>
      </w:pPr>
      <w:r w:rsidRPr="00820DE8">
        <w:rPr>
          <w:rFonts w:ascii="Courier New" w:eastAsia="Times New Roman" w:hAnsi="Courier New" w:cs="Courier New"/>
          <w:color w:val="000000"/>
          <w:sz w:val="21"/>
          <w:szCs w:val="21"/>
          <w:lang w:val="en-US" w:eastAsia="el-GR"/>
        </w:rPr>
        <w:t>Centroid</w:t>
      </w:r>
      <w:r w:rsidRPr="00896719">
        <w:rPr>
          <w:rFonts w:ascii="Courier New" w:eastAsia="Times New Roman" w:hAnsi="Courier New" w:cs="Courier New"/>
          <w:color w:val="000000"/>
          <w:sz w:val="21"/>
          <w:szCs w:val="21"/>
          <w:lang w:eastAsia="el-GR"/>
        </w:rPr>
        <w:t xml:space="preserve"> </w:t>
      </w:r>
      <w:r w:rsidRPr="00820DE8">
        <w:rPr>
          <w:rFonts w:ascii="Courier New" w:eastAsia="Times New Roman" w:hAnsi="Courier New" w:cs="Courier New"/>
          <w:color w:val="000000"/>
          <w:sz w:val="21"/>
          <w:szCs w:val="21"/>
          <w:lang w:val="en-US" w:eastAsia="el-GR"/>
        </w:rPr>
        <w:t>F</w:t>
      </w:r>
      <w:r w:rsidRPr="00896719">
        <w:rPr>
          <w:rFonts w:ascii="Courier New" w:eastAsia="Times New Roman" w:hAnsi="Courier New" w:cs="Courier New"/>
          <w:color w:val="000000"/>
          <w:sz w:val="21"/>
          <w:szCs w:val="21"/>
          <w:lang w:eastAsia="el-GR"/>
        </w:rPr>
        <w:t xml:space="preserve">1 </w:t>
      </w:r>
      <w:r w:rsidRPr="00820DE8">
        <w:rPr>
          <w:rFonts w:ascii="Courier New" w:eastAsia="Times New Roman" w:hAnsi="Courier New" w:cs="Courier New"/>
          <w:color w:val="000000"/>
          <w:sz w:val="21"/>
          <w:szCs w:val="21"/>
          <w:lang w:val="en-US" w:eastAsia="el-GR"/>
        </w:rPr>
        <w:t>Score</w:t>
      </w:r>
      <w:r w:rsidRPr="00896719">
        <w:rPr>
          <w:rFonts w:ascii="Courier New" w:eastAsia="Times New Roman" w:hAnsi="Courier New" w:cs="Courier New"/>
          <w:color w:val="000000"/>
          <w:sz w:val="21"/>
          <w:szCs w:val="21"/>
          <w:lang w:eastAsia="el-GR"/>
        </w:rPr>
        <w:t>: 0.2541</w:t>
      </w:r>
    </w:p>
    <w:p w14:paraId="76332667"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Centroid Recall: 0.2774</w:t>
      </w:r>
    </w:p>
    <w:p w14:paraId="235535C1"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p>
    <w:p w14:paraId="16FBFC2A"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1-NN Accuracy: 35.39%</w:t>
      </w:r>
    </w:p>
    <w:p w14:paraId="5C05A2EF"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1-NN F1 Score: 0.3495</w:t>
      </w:r>
    </w:p>
    <w:p w14:paraId="5F489632"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1-NN Recall: 0.3539</w:t>
      </w:r>
    </w:p>
    <w:p w14:paraId="7EB6E12A"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p>
    <w:p w14:paraId="48E902C4"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3-NN Accuracy: 33.03%</w:t>
      </w:r>
    </w:p>
    <w:p w14:paraId="2E1BF272"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3-NN F1 Score: 0.3192</w:t>
      </w:r>
    </w:p>
    <w:p w14:paraId="0130BFB5" w14:textId="77777777" w:rsid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eastAsia="el-GR"/>
        </w:rPr>
      </w:pPr>
      <w:r w:rsidRPr="00820DE8">
        <w:rPr>
          <w:rFonts w:ascii="Courier New" w:eastAsia="Times New Roman" w:hAnsi="Courier New" w:cs="Courier New"/>
          <w:color w:val="000000"/>
          <w:sz w:val="21"/>
          <w:szCs w:val="21"/>
          <w:lang w:eastAsia="el-GR"/>
        </w:rPr>
        <w:t xml:space="preserve">3-NN </w:t>
      </w:r>
      <w:proofErr w:type="spellStart"/>
      <w:r w:rsidRPr="00820DE8">
        <w:rPr>
          <w:rFonts w:ascii="Courier New" w:eastAsia="Times New Roman" w:hAnsi="Courier New" w:cs="Courier New"/>
          <w:color w:val="000000"/>
          <w:sz w:val="21"/>
          <w:szCs w:val="21"/>
          <w:lang w:eastAsia="el-GR"/>
        </w:rPr>
        <w:t>Recall</w:t>
      </w:r>
      <w:proofErr w:type="spellEnd"/>
      <w:r w:rsidRPr="00820DE8">
        <w:rPr>
          <w:rFonts w:ascii="Courier New" w:eastAsia="Times New Roman" w:hAnsi="Courier New" w:cs="Courier New"/>
          <w:color w:val="000000"/>
          <w:sz w:val="21"/>
          <w:szCs w:val="21"/>
          <w:lang w:eastAsia="el-GR"/>
        </w:rPr>
        <w:t>: 0.3303</w:t>
      </w:r>
    </w:p>
    <w:p w14:paraId="417FBCD8" w14:textId="77777777" w:rsidR="00820DE8" w:rsidRPr="004E21D7"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inorHAnsi" w:eastAsia="Times New Roman" w:hAnsiTheme="minorHAnsi" w:cs="Courier New"/>
          <w:color w:val="000000"/>
          <w:sz w:val="21"/>
          <w:szCs w:val="21"/>
          <w:lang w:eastAsia="el-GR"/>
        </w:rPr>
      </w:pPr>
    </w:p>
    <w:p w14:paraId="7EF65B9B" w14:textId="77777777" w:rsidR="004E21D7" w:rsidRPr="00896719"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r w:rsidRPr="00896719">
        <w:rPr>
          <w:rFonts w:eastAsia="Times New Roman" w:cs="Courier New"/>
          <w:color w:val="000000"/>
          <w:lang w:eastAsia="el-GR"/>
        </w:rPr>
        <w:t xml:space="preserve">Να προσθέσω, επίσης, καθώς είχα δοκιμάσει τον κώδικα μου ώστε να δω τα </w:t>
      </w:r>
      <w:proofErr w:type="spellStart"/>
      <w:r w:rsidRPr="00896719">
        <w:rPr>
          <w:rFonts w:eastAsia="Times New Roman" w:cs="Courier New"/>
          <w:color w:val="000000"/>
          <w:lang w:eastAsia="el-GR"/>
        </w:rPr>
        <w:t>αποτελέ</w:t>
      </w:r>
      <w:proofErr w:type="spellEnd"/>
      <w:r w:rsidRPr="00896719">
        <w:rPr>
          <w:rFonts w:eastAsia="Times New Roman" w:cs="Courier New"/>
          <w:color w:val="000000"/>
          <w:lang w:eastAsia="el-GR"/>
        </w:rPr>
        <w:t>-</w:t>
      </w:r>
    </w:p>
    <w:p w14:paraId="3B16DB59" w14:textId="1F60F7BB" w:rsidR="00820DE8" w:rsidRPr="00896719"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proofErr w:type="spellStart"/>
      <w:r w:rsidRPr="00896719">
        <w:rPr>
          <w:rFonts w:eastAsia="Times New Roman" w:cs="Courier New"/>
          <w:color w:val="000000"/>
          <w:lang w:eastAsia="el-GR"/>
        </w:rPr>
        <w:t>σματα</w:t>
      </w:r>
      <w:proofErr w:type="spellEnd"/>
      <w:r w:rsidRPr="00896719">
        <w:rPr>
          <w:rFonts w:eastAsia="Times New Roman" w:cs="Courier New"/>
          <w:color w:val="000000"/>
          <w:lang w:eastAsia="el-GR"/>
        </w:rPr>
        <w:t xml:space="preserve"> του, λόγω των «χαμηλών» μετρικών πρόσθεσα μέσω της </w:t>
      </w:r>
      <w:proofErr w:type="spellStart"/>
      <w:r w:rsidRPr="00896719">
        <w:rPr>
          <w:rFonts w:eastAsia="Times New Roman" w:cs="Courier New"/>
          <w:color w:val="000000"/>
          <w:lang w:val="en-US" w:eastAsia="el-GR"/>
        </w:rPr>
        <w:t>pca</w:t>
      </w:r>
      <w:proofErr w:type="spellEnd"/>
      <w:r w:rsidRPr="00896719">
        <w:rPr>
          <w:rFonts w:eastAsia="Times New Roman" w:cs="Courier New"/>
          <w:color w:val="000000"/>
          <w:lang w:eastAsia="el-GR"/>
        </w:rPr>
        <w:t xml:space="preserve"> ένα απλουστευμένο </w:t>
      </w:r>
    </w:p>
    <w:p w14:paraId="0B24C06B" w14:textId="31A7D25F" w:rsidR="004E21D7" w:rsidRPr="00896719"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r w:rsidRPr="00896719">
        <w:rPr>
          <w:rFonts w:eastAsia="Times New Roman" w:cs="Courier New"/>
          <w:color w:val="000000"/>
          <w:lang w:eastAsia="el-GR"/>
        </w:rPr>
        <w:t>2</w:t>
      </w:r>
      <w:r w:rsidRPr="00896719">
        <w:rPr>
          <w:rFonts w:eastAsia="Times New Roman" w:cs="Courier New"/>
          <w:color w:val="000000"/>
          <w:lang w:val="en-US" w:eastAsia="el-GR"/>
        </w:rPr>
        <w:t>D</w:t>
      </w:r>
      <w:r w:rsidRPr="00896719">
        <w:rPr>
          <w:rFonts w:eastAsia="Times New Roman" w:cs="Courier New"/>
          <w:color w:val="000000"/>
          <w:lang w:eastAsia="el-GR"/>
        </w:rPr>
        <w:t xml:space="preserve"> διάγραμμα ώστε να δω πως είναι τα δεδομένα μου στον δισδιάστατο χώρο.(σχ. 1)</w:t>
      </w:r>
    </w:p>
    <w:p w14:paraId="2D0C4303" w14:textId="77777777" w:rsidR="004E21D7"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p>
    <w:p w14:paraId="4CFDE5D4" w14:textId="23BE2A65" w:rsidR="004E21D7" w:rsidRDefault="004E21D7" w:rsidP="004E21D7">
      <w:pPr>
        <w:pStyle w:val="a7"/>
        <w:jc w:val="left"/>
        <w:rPr>
          <w:sz w:val="48"/>
          <w:szCs w:val="16"/>
          <w:lang w:eastAsia="el-GR"/>
        </w:rPr>
      </w:pPr>
      <w:r>
        <w:rPr>
          <w:sz w:val="48"/>
          <w:szCs w:val="16"/>
          <w:lang w:eastAsia="el-GR"/>
        </w:rPr>
        <w:t>Συμπεράσματα</w:t>
      </w:r>
    </w:p>
    <w:p w14:paraId="616499DE" w14:textId="4D3661BE" w:rsidR="004E21D7" w:rsidRDefault="004E21D7" w:rsidP="004E21D7">
      <w:pPr>
        <w:rPr>
          <w:lang w:eastAsia="el-GR"/>
        </w:rPr>
      </w:pPr>
      <w:r>
        <w:rPr>
          <w:lang w:eastAsia="el-GR"/>
        </w:rPr>
        <w:tab/>
        <w:t xml:space="preserve">Από το διάγραμμα αυτό, διαπίστωσα ότι τα δεδομένα μου είναι όλα λίγο-πολύ κοντά μεταξύ τους και συγκεντρωμένα σε μια περιοχή, οπότε είναι αρκετά δύσκολο με </w:t>
      </w:r>
      <w:r>
        <w:rPr>
          <w:lang w:eastAsia="el-GR"/>
        </w:rPr>
        <w:lastRenderedPageBreak/>
        <w:t>αλγόριθμους μηχανικής μάθησης σαν τους 2 που χρησιμοποιήθηκαν να πάρουμε ικανοποιητικά υψηλές μετρικές</w:t>
      </w:r>
    </w:p>
    <w:p w14:paraId="6879934C" w14:textId="06EC284A" w:rsidR="008E54A8" w:rsidRDefault="008E54A8" w:rsidP="004E21D7">
      <w:pPr>
        <w:rPr>
          <w:lang w:eastAsia="el-GR"/>
        </w:rPr>
      </w:pPr>
    </w:p>
    <w:p w14:paraId="6802E520" w14:textId="49D2DFDE" w:rsidR="008E54A8" w:rsidRDefault="008E54A8" w:rsidP="008E54A8">
      <w:pPr>
        <w:pStyle w:val="a7"/>
        <w:jc w:val="left"/>
        <w:rPr>
          <w:sz w:val="48"/>
          <w:szCs w:val="16"/>
          <w:lang w:eastAsia="el-GR"/>
        </w:rPr>
      </w:pPr>
      <w:r>
        <w:rPr>
          <w:sz w:val="48"/>
          <w:szCs w:val="16"/>
          <w:lang w:eastAsia="el-GR"/>
        </w:rPr>
        <w:t>Σημειώσεις</w:t>
      </w:r>
    </w:p>
    <w:p w14:paraId="1E99C379" w14:textId="618E4082" w:rsidR="008E54A8" w:rsidRPr="004E21D7" w:rsidRDefault="008E54A8" w:rsidP="00896719">
      <w:pPr>
        <w:rPr>
          <w:lang w:eastAsia="el-GR"/>
        </w:rPr>
      </w:pPr>
      <w:r>
        <w:rPr>
          <w:lang w:eastAsia="el-GR"/>
        </w:rPr>
        <w:tab/>
        <w:t xml:space="preserve">Ο χρόνος εκτέλεσης του κώδικα μου ανέρχεται στα 5-7 λεπτά. Για προσωπικούς λόγους έτρεξα τον κώδικα μέχρι </w:t>
      </w:r>
      <w:r>
        <w:rPr>
          <w:lang w:val="en-US" w:eastAsia="el-GR"/>
        </w:rPr>
        <w:t>k</w:t>
      </w:r>
      <w:r w:rsidRPr="008E54A8">
        <w:rPr>
          <w:lang w:eastAsia="el-GR"/>
        </w:rPr>
        <w:t xml:space="preserve"> = 17 </w:t>
      </w:r>
      <w:r>
        <w:rPr>
          <w:lang w:val="en-US" w:eastAsia="el-GR"/>
        </w:rPr>
        <w:t>nearest</w:t>
      </w:r>
      <w:r w:rsidRPr="008E54A8">
        <w:rPr>
          <w:lang w:eastAsia="el-GR"/>
        </w:rPr>
        <w:t xml:space="preserve"> </w:t>
      </w:r>
      <w:r>
        <w:rPr>
          <w:lang w:val="en-US" w:eastAsia="el-GR"/>
        </w:rPr>
        <w:t>neighbors</w:t>
      </w:r>
      <w:r w:rsidRPr="008E54A8">
        <w:rPr>
          <w:lang w:eastAsia="el-GR"/>
        </w:rPr>
        <w:t xml:space="preserve"> </w:t>
      </w:r>
      <w:r>
        <w:rPr>
          <w:lang w:eastAsia="el-GR"/>
        </w:rPr>
        <w:t xml:space="preserve">(ουσιαστικά τους 7 πρώτους </w:t>
      </w:r>
      <w:proofErr w:type="spellStart"/>
      <w:r>
        <w:rPr>
          <w:lang w:eastAsia="el-GR"/>
        </w:rPr>
        <w:t>πρώτους</w:t>
      </w:r>
      <w:proofErr w:type="spellEnd"/>
      <w:r>
        <w:rPr>
          <w:lang w:eastAsia="el-GR"/>
        </w:rPr>
        <w:t xml:space="preserve"> αριθμούς εξαιρώντας το 2 [1 3 5 7 11 13 17], χρησιμοποιήθηκαν πρώτοι αριθμοί για να έχω πάντα μια επικρατούσα κλάση στους μεγάλους αριθμούς, και 7 καθώς με 1 ακόμα από την </w:t>
      </w:r>
      <w:r>
        <w:rPr>
          <w:lang w:val="en-US" w:eastAsia="el-GR"/>
        </w:rPr>
        <w:t>centroid</w:t>
      </w:r>
      <w:r w:rsidRPr="008E54A8">
        <w:rPr>
          <w:lang w:eastAsia="el-GR"/>
        </w:rPr>
        <w:t xml:space="preserve"> </w:t>
      </w:r>
      <w:r>
        <w:rPr>
          <w:lang w:eastAsia="el-GR"/>
        </w:rPr>
        <w:t xml:space="preserve">να τρέξουν με </w:t>
      </w:r>
      <w:r>
        <w:rPr>
          <w:lang w:val="en-US" w:eastAsia="el-GR"/>
        </w:rPr>
        <w:t>multi</w:t>
      </w:r>
      <w:r w:rsidRPr="008E54A8">
        <w:rPr>
          <w:lang w:eastAsia="el-GR"/>
        </w:rPr>
        <w:t>-</w:t>
      </w:r>
      <w:r>
        <w:rPr>
          <w:lang w:val="en-US" w:eastAsia="el-GR"/>
        </w:rPr>
        <w:t>processing</w:t>
      </w:r>
      <w:r>
        <w:rPr>
          <w:lang w:eastAsia="el-GR"/>
        </w:rPr>
        <w:t xml:space="preserve"> (ή και </w:t>
      </w:r>
      <w:r>
        <w:rPr>
          <w:lang w:val="en-US" w:eastAsia="el-GR"/>
        </w:rPr>
        <w:t>multithreading</w:t>
      </w:r>
      <w:r w:rsidRPr="008E54A8">
        <w:rPr>
          <w:lang w:eastAsia="el-GR"/>
        </w:rPr>
        <w:t xml:space="preserve">) </w:t>
      </w:r>
      <w:r>
        <w:rPr>
          <w:lang w:eastAsia="el-GR"/>
        </w:rPr>
        <w:t xml:space="preserve">στους 8 πυρήνες του </w:t>
      </w:r>
      <w:proofErr w:type="spellStart"/>
      <w:r>
        <w:rPr>
          <w:lang w:eastAsia="el-GR"/>
        </w:rPr>
        <w:t>λάπτοπ</w:t>
      </w:r>
      <w:proofErr w:type="spellEnd"/>
      <w:r>
        <w:rPr>
          <w:lang w:eastAsia="el-GR"/>
        </w:rPr>
        <w:t xml:space="preserve"> μου) και διαπίστωσα τουλάχιστον στην μετρική </w:t>
      </w:r>
      <w:r>
        <w:rPr>
          <w:lang w:val="en-US" w:eastAsia="el-GR"/>
        </w:rPr>
        <w:t>accuracy</w:t>
      </w:r>
      <w:r w:rsidRPr="008E54A8">
        <w:rPr>
          <w:lang w:eastAsia="el-GR"/>
        </w:rPr>
        <w:t xml:space="preserve"> </w:t>
      </w:r>
      <w:r>
        <w:rPr>
          <w:lang w:eastAsia="el-GR"/>
        </w:rPr>
        <w:t xml:space="preserve">το καλύτερο μοντέλο να είναι αυτό με </w:t>
      </w:r>
      <w:r>
        <w:rPr>
          <w:lang w:val="en-US" w:eastAsia="el-GR"/>
        </w:rPr>
        <w:t>k</w:t>
      </w:r>
      <w:r w:rsidRPr="008E54A8">
        <w:rPr>
          <w:lang w:eastAsia="el-GR"/>
        </w:rPr>
        <w:t xml:space="preserve"> = 1</w:t>
      </w:r>
      <w:r>
        <w:rPr>
          <w:lang w:eastAsia="el-GR"/>
        </w:rPr>
        <w:t>, με μικρές διαφορές της τάξης έως 3-4% από κάθε μοντέλο από τα υπόλοιπα. Καθώς όμως καθυστερούσε αρκετά παραπάνω</w:t>
      </w:r>
      <w:r w:rsidRPr="00D70FE1">
        <w:rPr>
          <w:lang w:eastAsia="el-GR"/>
        </w:rPr>
        <w:t xml:space="preserve"> </w:t>
      </w:r>
      <w:r>
        <w:rPr>
          <w:lang w:eastAsia="el-GR"/>
        </w:rPr>
        <w:t>το πρόγραμμα μου</w:t>
      </w:r>
      <w:r w:rsidR="00D70FE1">
        <w:rPr>
          <w:lang w:eastAsia="el-GR"/>
        </w:rPr>
        <w:t xml:space="preserve"> προτίμησα να μην τα συμπεριλάβω στο τελικό παραδοτέο μου</w:t>
      </w:r>
      <w:r w:rsidR="00896719">
        <w:rPr>
          <w:lang w:eastAsia="el-GR"/>
        </w:rPr>
        <w:t>.</w:t>
      </w:r>
    </w:p>
    <w:p w14:paraId="6443E588" w14:textId="77777777" w:rsidR="004E21D7"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p>
    <w:p w14:paraId="1ED67EAD" w14:textId="77777777" w:rsidR="004E21D7" w:rsidRPr="004E21D7"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p>
    <w:p w14:paraId="75D18DDD" w14:textId="77777777" w:rsidR="004E21D7"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p>
    <w:p w14:paraId="3C03B305" w14:textId="35A16415" w:rsidR="004E21D7" w:rsidRDefault="004E21D7" w:rsidP="00896719">
      <w:pPr>
        <w:rPr>
          <w:lang w:eastAsia="el-GR"/>
        </w:rPr>
      </w:pPr>
      <w:r>
        <w:rPr>
          <w:noProof/>
          <w:lang w:eastAsia="el-GR"/>
        </w:rPr>
        <w:drawing>
          <wp:inline distT="0" distB="0" distL="0" distR="0" wp14:anchorId="4BE32441" wp14:editId="0F75CB76">
            <wp:extent cx="5274310" cy="4334510"/>
            <wp:effectExtent l="0" t="0" r="2540" b="8890"/>
            <wp:docPr id="1503553171" name="Εικόνα 1" descr="Εικόνα που περιέχει κείμενο, στιγμιότυπο οθόνης, διάγραμμα, πολυχρωμ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53171" name="Εικόνα 1" descr="Εικόνα που περιέχει κείμενο, στιγμιότυπο οθόνης, διάγραμμα, πολυχρωμία&#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5274310" cy="4334510"/>
                    </a:xfrm>
                    <a:prstGeom prst="rect">
                      <a:avLst/>
                    </a:prstGeom>
                  </pic:spPr>
                </pic:pic>
              </a:graphicData>
            </a:graphic>
          </wp:inline>
        </w:drawing>
      </w:r>
      <w:r>
        <w:rPr>
          <w:lang w:eastAsia="el-GR"/>
        </w:rPr>
        <w:t>(σχ. 1)</w:t>
      </w:r>
    </w:p>
    <w:p w14:paraId="24AF2D0F" w14:textId="77777777" w:rsidR="00896719" w:rsidRDefault="00896719"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right"/>
        <w:textAlignment w:val="baseline"/>
        <w:rPr>
          <w:rFonts w:eastAsia="Times New Roman" w:cs="Courier New"/>
          <w:color w:val="000000"/>
          <w:lang w:eastAsia="el-GR"/>
        </w:rPr>
      </w:pPr>
    </w:p>
    <w:p w14:paraId="43D4CC43" w14:textId="77777777" w:rsidR="00896719" w:rsidRDefault="00896719" w:rsidP="00896719">
      <w:pPr>
        <w:pStyle w:val="a7"/>
        <w:jc w:val="left"/>
        <w:rPr>
          <w:b/>
          <w:bCs/>
          <w:sz w:val="48"/>
          <w:szCs w:val="48"/>
          <w:u w:val="single"/>
          <w:lang w:val="en-US" w:eastAsia="el-GR"/>
        </w:rPr>
      </w:pPr>
      <w:r w:rsidRPr="00896719">
        <w:rPr>
          <w:b/>
          <w:bCs/>
          <w:sz w:val="48"/>
          <w:szCs w:val="48"/>
          <w:u w:val="single"/>
          <w:lang w:val="en-US" w:eastAsia="el-GR"/>
        </w:rPr>
        <w:t>PART 2.</w:t>
      </w:r>
    </w:p>
    <w:p w14:paraId="55AD0666" w14:textId="77777777" w:rsidR="00896719" w:rsidRDefault="00896719" w:rsidP="00896719">
      <w:pPr>
        <w:pStyle w:val="a7"/>
        <w:jc w:val="left"/>
        <w:rPr>
          <w:b/>
          <w:bCs/>
          <w:sz w:val="48"/>
          <w:szCs w:val="48"/>
          <w:u w:val="single"/>
          <w:lang w:val="en-US" w:eastAsia="el-GR"/>
        </w:rPr>
      </w:pPr>
    </w:p>
    <w:p w14:paraId="69DB4BA6" w14:textId="77777777" w:rsidR="00896719" w:rsidRDefault="00896719" w:rsidP="00896719">
      <w:pPr>
        <w:pStyle w:val="a7"/>
        <w:jc w:val="left"/>
        <w:rPr>
          <w:sz w:val="48"/>
          <w:szCs w:val="48"/>
          <w:lang w:eastAsia="el-GR"/>
        </w:rPr>
      </w:pPr>
      <w:r w:rsidRPr="00896719">
        <w:rPr>
          <w:sz w:val="48"/>
          <w:szCs w:val="48"/>
          <w:lang w:eastAsia="el-GR"/>
        </w:rPr>
        <w:t>Εισαγωγή</w:t>
      </w:r>
    </w:p>
    <w:p w14:paraId="4089C9E1" w14:textId="1B45B080" w:rsidR="00896719" w:rsidRDefault="00896719" w:rsidP="00896719">
      <w:pPr>
        <w:rPr>
          <w:lang w:eastAsia="el-GR"/>
        </w:rPr>
      </w:pPr>
      <w:r>
        <w:rPr>
          <w:lang w:eastAsia="el-GR"/>
        </w:rPr>
        <w:tab/>
        <w:t xml:space="preserve">Στην συνέχεια, λοιπόν, μου ζητήθηκε να ασχοληθώ με το πρόβλημα της ταξινόμησης του παραπάνω μοντέλου με την χρήση </w:t>
      </w:r>
      <w:r>
        <w:rPr>
          <w:lang w:val="en-US" w:eastAsia="el-GR"/>
        </w:rPr>
        <w:t>MLP</w:t>
      </w:r>
      <w:r w:rsidRPr="00896719">
        <w:rPr>
          <w:lang w:eastAsia="el-GR"/>
        </w:rPr>
        <w:t xml:space="preserve"> (</w:t>
      </w:r>
      <w:r>
        <w:rPr>
          <w:lang w:val="en-US" w:eastAsia="el-GR"/>
        </w:rPr>
        <w:t>MULTI</w:t>
      </w:r>
      <w:r w:rsidRPr="00896719">
        <w:rPr>
          <w:lang w:eastAsia="el-GR"/>
        </w:rPr>
        <w:t xml:space="preserve"> </w:t>
      </w:r>
      <w:r>
        <w:rPr>
          <w:lang w:val="en-US" w:eastAsia="el-GR"/>
        </w:rPr>
        <w:t>LAYER</w:t>
      </w:r>
      <w:r w:rsidRPr="00896719">
        <w:rPr>
          <w:lang w:eastAsia="el-GR"/>
        </w:rPr>
        <w:t xml:space="preserve"> </w:t>
      </w:r>
      <w:r>
        <w:rPr>
          <w:lang w:val="en-US" w:eastAsia="el-GR"/>
        </w:rPr>
        <w:t>PERCEPTRON</w:t>
      </w:r>
      <w:r w:rsidRPr="00896719">
        <w:rPr>
          <w:lang w:eastAsia="el-GR"/>
        </w:rPr>
        <w:t xml:space="preserve">). </w:t>
      </w:r>
      <w:r>
        <w:rPr>
          <w:lang w:eastAsia="el-GR"/>
        </w:rPr>
        <w:t>Αποφάσισα και εγώ με την σειρά μου να αφιερώσω το 2</w:t>
      </w:r>
      <w:r w:rsidRPr="00896719">
        <w:rPr>
          <w:vertAlign w:val="superscript"/>
          <w:lang w:eastAsia="el-GR"/>
        </w:rPr>
        <w:t>ο</w:t>
      </w:r>
      <w:r>
        <w:rPr>
          <w:lang w:eastAsia="el-GR"/>
        </w:rPr>
        <w:t xml:space="preserve"> κομμάτι της εργασίας μου σε δημιουργία </w:t>
      </w:r>
      <w:r>
        <w:rPr>
          <w:lang w:val="en-US" w:eastAsia="el-GR"/>
        </w:rPr>
        <w:t>MLP</w:t>
      </w:r>
      <w:r w:rsidRPr="00896719">
        <w:rPr>
          <w:lang w:eastAsia="el-GR"/>
        </w:rPr>
        <w:t xml:space="preserve"> </w:t>
      </w:r>
      <w:r>
        <w:rPr>
          <w:lang w:val="en-US" w:eastAsia="el-GR"/>
        </w:rPr>
        <w:t>from</w:t>
      </w:r>
      <w:r w:rsidRPr="00896719">
        <w:rPr>
          <w:lang w:eastAsia="el-GR"/>
        </w:rPr>
        <w:t xml:space="preserve"> </w:t>
      </w:r>
      <w:r>
        <w:rPr>
          <w:lang w:val="en-US" w:eastAsia="el-GR"/>
        </w:rPr>
        <w:t>scratch</w:t>
      </w:r>
      <w:r w:rsidR="00B41849" w:rsidRPr="00B41849">
        <w:rPr>
          <w:lang w:eastAsia="el-GR"/>
        </w:rPr>
        <w:t xml:space="preserve">, </w:t>
      </w:r>
      <w:r w:rsidR="00B41849">
        <w:rPr>
          <w:lang w:eastAsia="el-GR"/>
        </w:rPr>
        <w:t xml:space="preserve">χωρίς την χρήση έτοιμου λογισμικού. Στόχος μου ήταν να κατανοήσω βαθύτερα την θεωρία που κρύβεται πίσω από τους </w:t>
      </w:r>
      <w:r w:rsidR="00B41849">
        <w:rPr>
          <w:lang w:val="en-US" w:eastAsia="el-GR"/>
        </w:rPr>
        <w:t>MLP</w:t>
      </w:r>
      <w:r w:rsidR="00B41849" w:rsidRPr="00B41849">
        <w:rPr>
          <w:lang w:eastAsia="el-GR"/>
        </w:rPr>
        <w:t xml:space="preserve"> </w:t>
      </w:r>
      <w:r w:rsidR="00B41849">
        <w:rPr>
          <w:lang w:eastAsia="el-GR"/>
        </w:rPr>
        <w:t xml:space="preserve">και να διαπιστώσω ποια είναι τα προβλήματα που θα συναντήσω από την θεωρεία στην πράξη και πως θα τα λύσω. Σαφώς με την χρήση </w:t>
      </w:r>
      <w:r w:rsidR="00B41849">
        <w:rPr>
          <w:lang w:val="en-US" w:eastAsia="el-GR"/>
        </w:rPr>
        <w:t>frameworks</w:t>
      </w:r>
      <w:r w:rsidR="00B41849" w:rsidRPr="00B41849">
        <w:rPr>
          <w:lang w:eastAsia="el-GR"/>
        </w:rPr>
        <w:t xml:space="preserve"> </w:t>
      </w:r>
      <w:r w:rsidR="00B41849">
        <w:rPr>
          <w:lang w:eastAsia="el-GR"/>
        </w:rPr>
        <w:t xml:space="preserve">τύπου </w:t>
      </w:r>
      <w:proofErr w:type="spellStart"/>
      <w:r w:rsidR="00B41849">
        <w:rPr>
          <w:lang w:val="en-US" w:eastAsia="el-GR"/>
        </w:rPr>
        <w:t>pytorch</w:t>
      </w:r>
      <w:proofErr w:type="spellEnd"/>
      <w:r w:rsidR="00B41849" w:rsidRPr="00B41849">
        <w:rPr>
          <w:lang w:eastAsia="el-GR"/>
        </w:rPr>
        <w:t xml:space="preserve"> </w:t>
      </w:r>
      <w:r w:rsidR="00B41849">
        <w:rPr>
          <w:lang w:eastAsia="el-GR"/>
        </w:rPr>
        <w:t>η δουλεία μου θα γινόταν τόσο πιο γρήγορη, όσο και πιο αποτελεσματική, απλά προτίμησα για εκπαιδευτικούς λόγους αυτήν την στρατηγική.</w:t>
      </w:r>
    </w:p>
    <w:p w14:paraId="5DE85496" w14:textId="77777777" w:rsidR="00B41849" w:rsidRDefault="00B41849" w:rsidP="00896719">
      <w:pPr>
        <w:rPr>
          <w:lang w:eastAsia="el-GR"/>
        </w:rPr>
      </w:pPr>
    </w:p>
    <w:p w14:paraId="2430D6E8" w14:textId="2C97B7BC" w:rsidR="00B41849" w:rsidRDefault="00B41849" w:rsidP="00B41849">
      <w:pPr>
        <w:pStyle w:val="a7"/>
        <w:jc w:val="left"/>
        <w:rPr>
          <w:sz w:val="48"/>
          <w:szCs w:val="16"/>
          <w:lang w:eastAsia="el-GR"/>
        </w:rPr>
      </w:pPr>
      <w:r>
        <w:rPr>
          <w:sz w:val="48"/>
          <w:szCs w:val="16"/>
          <w:lang w:eastAsia="el-GR"/>
        </w:rPr>
        <w:t xml:space="preserve">Περιγραφή </w:t>
      </w:r>
      <w:r w:rsidRPr="00637AC8">
        <w:rPr>
          <w:sz w:val="48"/>
          <w:szCs w:val="16"/>
          <w:lang w:eastAsia="el-GR"/>
        </w:rPr>
        <w:t>κώδικα</w:t>
      </w:r>
    </w:p>
    <w:p w14:paraId="4D7D63E5" w14:textId="700247F8" w:rsidR="00637AC8" w:rsidRDefault="00B41849" w:rsidP="00637AC8">
      <w:pPr>
        <w:rPr>
          <w:lang w:eastAsia="el-GR"/>
        </w:rPr>
      </w:pPr>
      <w:r>
        <w:rPr>
          <w:lang w:eastAsia="el-GR"/>
        </w:rPr>
        <w:tab/>
        <w:t xml:space="preserve">Καθώς η φιλοσοφία του κώδικα μου ήταν η δημιουργία </w:t>
      </w:r>
      <w:r>
        <w:rPr>
          <w:lang w:val="en-US" w:eastAsia="el-GR"/>
        </w:rPr>
        <w:t>MLP</w:t>
      </w:r>
      <w:r w:rsidRPr="00B41849">
        <w:rPr>
          <w:lang w:eastAsia="el-GR"/>
        </w:rPr>
        <w:t xml:space="preserve"> </w:t>
      </w:r>
      <w:r>
        <w:rPr>
          <w:lang w:val="en-US" w:eastAsia="el-GR"/>
        </w:rPr>
        <w:t>from</w:t>
      </w:r>
      <w:r w:rsidRPr="00B41849">
        <w:rPr>
          <w:lang w:eastAsia="el-GR"/>
        </w:rPr>
        <w:t xml:space="preserve"> </w:t>
      </w:r>
      <w:r>
        <w:rPr>
          <w:lang w:val="en-US" w:eastAsia="el-GR"/>
        </w:rPr>
        <w:t>scratch</w:t>
      </w:r>
      <w:r w:rsidRPr="00B41849">
        <w:rPr>
          <w:lang w:eastAsia="el-GR"/>
        </w:rPr>
        <w:t xml:space="preserve"> </w:t>
      </w:r>
      <w:r>
        <w:rPr>
          <w:lang w:eastAsia="el-GR"/>
        </w:rPr>
        <w:t xml:space="preserve">οι μόνες βιβλιοθήκες που χρειάστηκα να κάνω </w:t>
      </w:r>
      <w:r>
        <w:rPr>
          <w:lang w:val="en-US" w:eastAsia="el-GR"/>
        </w:rPr>
        <w:t>import</w:t>
      </w:r>
      <w:r w:rsidRPr="00B41849">
        <w:rPr>
          <w:lang w:eastAsia="el-GR"/>
        </w:rPr>
        <w:t xml:space="preserve"> </w:t>
      </w:r>
      <w:r>
        <w:rPr>
          <w:lang w:eastAsia="el-GR"/>
        </w:rPr>
        <w:t xml:space="preserve">είναι η </w:t>
      </w:r>
      <w:proofErr w:type="spellStart"/>
      <w:r>
        <w:rPr>
          <w:lang w:val="en-US" w:eastAsia="el-GR"/>
        </w:rPr>
        <w:t>numpy</w:t>
      </w:r>
      <w:proofErr w:type="spellEnd"/>
      <w:r w:rsidRPr="00B41849">
        <w:rPr>
          <w:lang w:eastAsia="el-GR"/>
        </w:rPr>
        <w:t xml:space="preserve"> </w:t>
      </w:r>
      <w:r>
        <w:rPr>
          <w:lang w:eastAsia="el-GR"/>
        </w:rPr>
        <w:t xml:space="preserve">και η </w:t>
      </w:r>
      <w:r>
        <w:rPr>
          <w:lang w:val="en-US" w:eastAsia="el-GR"/>
        </w:rPr>
        <w:t>matplotlib</w:t>
      </w:r>
      <w:r w:rsidRPr="00B41849">
        <w:rPr>
          <w:lang w:eastAsia="el-GR"/>
        </w:rPr>
        <w:t>.</w:t>
      </w:r>
      <w:r>
        <w:rPr>
          <w:lang w:eastAsia="el-GR"/>
        </w:rPr>
        <w:t xml:space="preserve"> Ξεκινώντας την περιγραφή του μοντέλου, όπως και παραπάνω εισήγαγα τα δεδομένα μου στον κώδικα, τα χώρισα σε </w:t>
      </w:r>
      <w:r>
        <w:rPr>
          <w:lang w:val="en-US" w:eastAsia="el-GR"/>
        </w:rPr>
        <w:t>train</w:t>
      </w:r>
      <w:r w:rsidRPr="00B41849">
        <w:rPr>
          <w:lang w:eastAsia="el-GR"/>
        </w:rPr>
        <w:t>_</w:t>
      </w:r>
      <w:r>
        <w:rPr>
          <w:lang w:val="en-US" w:eastAsia="el-GR"/>
        </w:rPr>
        <w:t>data</w:t>
      </w:r>
      <w:r w:rsidRPr="00B41849">
        <w:rPr>
          <w:lang w:eastAsia="el-GR"/>
        </w:rPr>
        <w:t xml:space="preserve">, </w:t>
      </w:r>
      <w:r>
        <w:rPr>
          <w:lang w:val="en-US" w:eastAsia="el-GR"/>
        </w:rPr>
        <w:t>train</w:t>
      </w:r>
      <w:r w:rsidRPr="00B41849">
        <w:rPr>
          <w:lang w:eastAsia="el-GR"/>
        </w:rPr>
        <w:t>_</w:t>
      </w:r>
      <w:r>
        <w:rPr>
          <w:lang w:val="en-US" w:eastAsia="el-GR"/>
        </w:rPr>
        <w:t>labels</w:t>
      </w:r>
      <w:r w:rsidRPr="00B41849">
        <w:rPr>
          <w:lang w:eastAsia="el-GR"/>
        </w:rPr>
        <w:t xml:space="preserve">, </w:t>
      </w:r>
      <w:r>
        <w:rPr>
          <w:lang w:val="en-US" w:eastAsia="el-GR"/>
        </w:rPr>
        <w:t>test</w:t>
      </w:r>
      <w:r w:rsidRPr="00B41849">
        <w:rPr>
          <w:lang w:eastAsia="el-GR"/>
        </w:rPr>
        <w:t>_</w:t>
      </w:r>
      <w:r>
        <w:rPr>
          <w:lang w:val="en-US" w:eastAsia="el-GR"/>
        </w:rPr>
        <w:t>data</w:t>
      </w:r>
      <w:r w:rsidRPr="00B41849">
        <w:rPr>
          <w:lang w:eastAsia="el-GR"/>
        </w:rPr>
        <w:t xml:space="preserve"> </w:t>
      </w:r>
      <w:r>
        <w:rPr>
          <w:lang w:eastAsia="el-GR"/>
        </w:rPr>
        <w:t xml:space="preserve">και </w:t>
      </w:r>
      <w:r>
        <w:rPr>
          <w:lang w:val="en-US" w:eastAsia="el-GR"/>
        </w:rPr>
        <w:t>test</w:t>
      </w:r>
      <w:r w:rsidRPr="00B41849">
        <w:rPr>
          <w:lang w:eastAsia="el-GR"/>
        </w:rPr>
        <w:t>_</w:t>
      </w:r>
      <w:r>
        <w:rPr>
          <w:lang w:val="en-US" w:eastAsia="el-GR"/>
        </w:rPr>
        <w:t>labels</w:t>
      </w:r>
      <w:r w:rsidRPr="00B41849">
        <w:rPr>
          <w:lang w:eastAsia="el-GR"/>
        </w:rPr>
        <w:t xml:space="preserve"> (</w:t>
      </w:r>
      <w:r>
        <w:rPr>
          <w:lang w:eastAsia="el-GR"/>
        </w:rPr>
        <w:t xml:space="preserve">όπου ό,τι αναφέρεται σε </w:t>
      </w:r>
      <w:r>
        <w:rPr>
          <w:lang w:val="en-US" w:eastAsia="el-GR"/>
        </w:rPr>
        <w:t>train</w:t>
      </w:r>
      <w:r w:rsidRPr="00B41849">
        <w:rPr>
          <w:lang w:eastAsia="el-GR"/>
        </w:rPr>
        <w:t xml:space="preserve"> </w:t>
      </w:r>
      <w:r>
        <w:rPr>
          <w:lang w:eastAsia="el-GR"/>
        </w:rPr>
        <w:t xml:space="preserve">είναι τα δεδομένα εκπαίδευσης </w:t>
      </w:r>
      <w:r w:rsidR="006D15B6">
        <w:rPr>
          <w:lang w:eastAsia="el-GR"/>
        </w:rPr>
        <w:t xml:space="preserve">του μοντέλου </w:t>
      </w:r>
      <w:r>
        <w:rPr>
          <w:lang w:eastAsia="el-GR"/>
        </w:rPr>
        <w:t xml:space="preserve">και </w:t>
      </w:r>
      <w:r>
        <w:rPr>
          <w:lang w:val="en-US" w:eastAsia="el-GR"/>
        </w:rPr>
        <w:t>test</w:t>
      </w:r>
      <w:r w:rsidRPr="00B41849">
        <w:rPr>
          <w:lang w:eastAsia="el-GR"/>
        </w:rPr>
        <w:t xml:space="preserve"> </w:t>
      </w:r>
      <w:r>
        <w:rPr>
          <w:lang w:eastAsia="el-GR"/>
        </w:rPr>
        <w:t xml:space="preserve">τα </w:t>
      </w:r>
      <w:r w:rsidR="006D15B6">
        <w:rPr>
          <w:lang w:eastAsia="el-GR"/>
        </w:rPr>
        <w:t xml:space="preserve">δεδομένα εκτίμησης του μοντέλου, ενώ ό,τι αναφέρεται σε </w:t>
      </w:r>
      <w:r w:rsidR="006D15B6">
        <w:rPr>
          <w:lang w:val="en-US" w:eastAsia="el-GR"/>
        </w:rPr>
        <w:t>data</w:t>
      </w:r>
      <w:r w:rsidR="006D15B6" w:rsidRPr="006D15B6">
        <w:rPr>
          <w:lang w:eastAsia="el-GR"/>
        </w:rPr>
        <w:t xml:space="preserve"> </w:t>
      </w:r>
      <w:r w:rsidR="006D15B6">
        <w:rPr>
          <w:lang w:eastAsia="el-GR"/>
        </w:rPr>
        <w:t xml:space="preserve">είναι οι πίνακες των δεδομένων με γραμμές όλα τα παραδείγματα και στήλες όλα τα χαρακτηριστικά του κάθε παραδείγματος, ενώ </w:t>
      </w:r>
      <w:r w:rsidR="006D15B6">
        <w:rPr>
          <w:lang w:val="en-US" w:eastAsia="el-GR"/>
        </w:rPr>
        <w:t>labels</w:t>
      </w:r>
      <w:r w:rsidR="006D15B6" w:rsidRPr="006D15B6">
        <w:rPr>
          <w:lang w:eastAsia="el-GR"/>
        </w:rPr>
        <w:t xml:space="preserve"> </w:t>
      </w:r>
      <w:r w:rsidR="006D15B6">
        <w:rPr>
          <w:lang w:eastAsia="el-GR"/>
        </w:rPr>
        <w:t xml:space="preserve">είναι τα διανύσματα που αποθηκεύουν στην θέση </w:t>
      </w:r>
      <w:proofErr w:type="spellStart"/>
      <w:r w:rsidR="006D15B6">
        <w:rPr>
          <w:lang w:val="en-US" w:eastAsia="el-GR"/>
        </w:rPr>
        <w:t>i</w:t>
      </w:r>
      <w:proofErr w:type="spellEnd"/>
      <w:r w:rsidR="006D15B6" w:rsidRPr="006D15B6">
        <w:rPr>
          <w:lang w:eastAsia="el-GR"/>
        </w:rPr>
        <w:t xml:space="preserve"> </w:t>
      </w:r>
      <w:r w:rsidR="006D15B6">
        <w:rPr>
          <w:lang w:eastAsia="el-GR"/>
        </w:rPr>
        <w:t xml:space="preserve">σε ποια κλάση ανήκει το παράδειγμα </w:t>
      </w:r>
      <w:proofErr w:type="spellStart"/>
      <w:r w:rsidR="006D15B6">
        <w:rPr>
          <w:lang w:val="en-US" w:eastAsia="el-GR"/>
        </w:rPr>
        <w:t>i</w:t>
      </w:r>
      <w:proofErr w:type="spellEnd"/>
      <w:r w:rsidR="006D15B6" w:rsidRPr="006D15B6">
        <w:rPr>
          <w:lang w:eastAsia="el-GR"/>
        </w:rPr>
        <w:t xml:space="preserve">). </w:t>
      </w:r>
      <w:r w:rsidR="006D15B6">
        <w:rPr>
          <w:lang w:eastAsia="el-GR"/>
        </w:rPr>
        <w:t xml:space="preserve">Στην συνέχεια, καλώ την συνάρτηση </w:t>
      </w:r>
      <w:r w:rsidR="006D15B6">
        <w:rPr>
          <w:lang w:val="en-US" w:eastAsia="el-GR"/>
        </w:rPr>
        <w:t>gradient</w:t>
      </w:r>
      <w:r w:rsidR="006D15B6" w:rsidRPr="006D15B6">
        <w:rPr>
          <w:lang w:eastAsia="el-GR"/>
        </w:rPr>
        <w:t>_</w:t>
      </w:r>
      <w:r w:rsidR="006D15B6">
        <w:rPr>
          <w:lang w:val="en-US" w:eastAsia="el-GR"/>
        </w:rPr>
        <w:t>descent</w:t>
      </w:r>
      <w:r w:rsidR="006D15B6" w:rsidRPr="006D15B6">
        <w:rPr>
          <w:lang w:eastAsia="el-GR"/>
        </w:rPr>
        <w:t xml:space="preserve"> </w:t>
      </w:r>
      <w:r w:rsidR="006D15B6">
        <w:rPr>
          <w:lang w:eastAsia="el-GR"/>
        </w:rPr>
        <w:t xml:space="preserve">όπου παίρνει σαν εισόδους τα δεδομένα εκπαίδευσης και εκτίμησης με τις ετικέτες τους καθώς και άλλα χαρακτηριστικά που αφορούν το </w:t>
      </w:r>
      <w:r w:rsidR="006D15B6">
        <w:rPr>
          <w:lang w:val="en-US" w:eastAsia="el-GR"/>
        </w:rPr>
        <w:t>MLP</w:t>
      </w:r>
      <w:r w:rsidR="006D15B6" w:rsidRPr="006D15B6">
        <w:rPr>
          <w:lang w:eastAsia="el-GR"/>
        </w:rPr>
        <w:t xml:space="preserve"> </w:t>
      </w:r>
      <w:r w:rsidR="006D15B6">
        <w:rPr>
          <w:lang w:eastAsia="el-GR"/>
        </w:rPr>
        <w:t xml:space="preserve">που δημιουργείται, όπως οι αριθμοί των νευρώνων σε κάθε επίπεδο, για πόσες εποχές θα τρέξει ο κώδικας, ανά πόσες εποχές θα εκτυπώνετε το αποτέλεσμα, το μέγεθος του κάθε </w:t>
      </w:r>
      <w:r w:rsidR="006D15B6">
        <w:rPr>
          <w:lang w:val="en-US" w:eastAsia="el-GR"/>
        </w:rPr>
        <w:t>minibatch</w:t>
      </w:r>
      <w:r w:rsidR="006D15B6" w:rsidRPr="006D15B6">
        <w:rPr>
          <w:lang w:eastAsia="el-GR"/>
        </w:rPr>
        <w:t xml:space="preserve"> </w:t>
      </w:r>
      <w:r w:rsidR="006D15B6">
        <w:rPr>
          <w:lang w:eastAsia="el-GR"/>
        </w:rPr>
        <w:t>που θα κάνουμε ενημέρωση των βαρών</w:t>
      </w:r>
      <w:r w:rsidR="00483957">
        <w:rPr>
          <w:lang w:eastAsia="el-GR"/>
        </w:rPr>
        <w:t xml:space="preserve"> καθώς και το βήμα εκπαίδευσης. Αφού καλέσουμε την συνάρτηση με τα ορίσματα που επιθυμούμε γίνεται μία </w:t>
      </w:r>
      <w:proofErr w:type="spellStart"/>
      <w:r w:rsidR="00483957">
        <w:rPr>
          <w:lang w:eastAsia="el-GR"/>
        </w:rPr>
        <w:t>κανονικοποίηση</w:t>
      </w:r>
      <w:proofErr w:type="spellEnd"/>
      <w:r w:rsidR="00483957">
        <w:rPr>
          <w:lang w:eastAsia="el-GR"/>
        </w:rPr>
        <w:t xml:space="preserve"> τόσο του </w:t>
      </w:r>
      <w:r w:rsidR="00483957">
        <w:rPr>
          <w:lang w:val="en-US" w:eastAsia="el-GR"/>
        </w:rPr>
        <w:t>training</w:t>
      </w:r>
      <w:r w:rsidR="00483957" w:rsidRPr="00483957">
        <w:rPr>
          <w:lang w:eastAsia="el-GR"/>
        </w:rPr>
        <w:t xml:space="preserve"> </w:t>
      </w:r>
      <w:r w:rsidR="00483957">
        <w:rPr>
          <w:lang w:val="en-US" w:eastAsia="el-GR"/>
        </w:rPr>
        <w:t>set</w:t>
      </w:r>
      <w:r w:rsidR="00483957" w:rsidRPr="00483957">
        <w:rPr>
          <w:lang w:eastAsia="el-GR"/>
        </w:rPr>
        <w:t xml:space="preserve"> </w:t>
      </w:r>
      <w:r w:rsidR="00483957">
        <w:rPr>
          <w:lang w:eastAsia="el-GR"/>
        </w:rPr>
        <w:t xml:space="preserve">όσο και του </w:t>
      </w:r>
      <w:r w:rsidR="00483957">
        <w:rPr>
          <w:lang w:val="en-US" w:eastAsia="el-GR"/>
        </w:rPr>
        <w:t>test</w:t>
      </w:r>
      <w:r w:rsidR="00483957" w:rsidRPr="00483957">
        <w:rPr>
          <w:lang w:eastAsia="el-GR"/>
        </w:rPr>
        <w:t xml:space="preserve"> </w:t>
      </w:r>
      <w:r w:rsidR="00483957">
        <w:rPr>
          <w:lang w:val="en-US" w:eastAsia="el-GR"/>
        </w:rPr>
        <w:t>set</w:t>
      </w:r>
      <w:r w:rsidR="00483957" w:rsidRPr="00483957">
        <w:rPr>
          <w:lang w:eastAsia="el-GR"/>
        </w:rPr>
        <w:t xml:space="preserve"> </w:t>
      </w:r>
      <w:r w:rsidR="00483957">
        <w:rPr>
          <w:lang w:eastAsia="el-GR"/>
        </w:rPr>
        <w:t xml:space="preserve">για να ξεκινήσει ο κώδικας μας (η </w:t>
      </w:r>
      <w:proofErr w:type="spellStart"/>
      <w:r w:rsidR="00483957">
        <w:rPr>
          <w:lang w:eastAsia="el-GR"/>
        </w:rPr>
        <w:t>κανονικοποίση</w:t>
      </w:r>
      <w:proofErr w:type="spellEnd"/>
      <w:r w:rsidR="00483957">
        <w:rPr>
          <w:lang w:eastAsia="el-GR"/>
        </w:rPr>
        <w:t xml:space="preserve"> γίνεται με τέτοιον τρόπο ώστε κάθε χαρακτηριστικό ξεχωριστά στο σύνολο των παραδειγμάτων εκπαίδευσης να έχει μέση τιμή μηδέν και τυπική διασπορά ίση με την μονάδα. Για τον λόγο αυτό χρησιμοποιήθηκαν οι συναρτήσεις </w:t>
      </w:r>
      <w:r w:rsidR="00483957">
        <w:rPr>
          <w:lang w:val="en-US" w:eastAsia="el-GR"/>
        </w:rPr>
        <w:t>np</w:t>
      </w:r>
      <w:r w:rsidR="00483957" w:rsidRPr="00483957">
        <w:rPr>
          <w:lang w:eastAsia="el-GR"/>
        </w:rPr>
        <w:t>.</w:t>
      </w:r>
      <w:r w:rsidR="00483957">
        <w:rPr>
          <w:lang w:val="en-US" w:eastAsia="el-GR"/>
        </w:rPr>
        <w:t>mean</w:t>
      </w:r>
      <w:r w:rsidR="00483957" w:rsidRPr="00483957">
        <w:rPr>
          <w:lang w:eastAsia="el-GR"/>
        </w:rPr>
        <w:t xml:space="preserve"> </w:t>
      </w:r>
      <w:r w:rsidR="00483957">
        <w:rPr>
          <w:lang w:eastAsia="el-GR"/>
        </w:rPr>
        <w:t xml:space="preserve">και </w:t>
      </w:r>
      <w:r w:rsidR="00483957">
        <w:rPr>
          <w:lang w:val="en-US" w:eastAsia="el-GR"/>
        </w:rPr>
        <w:t>np</w:t>
      </w:r>
      <w:r w:rsidR="00483957" w:rsidRPr="00483957">
        <w:rPr>
          <w:lang w:eastAsia="el-GR"/>
        </w:rPr>
        <w:t>.</w:t>
      </w:r>
      <w:r w:rsidR="00483957">
        <w:rPr>
          <w:lang w:val="en-US" w:eastAsia="el-GR"/>
        </w:rPr>
        <w:t>std</w:t>
      </w:r>
      <w:r w:rsidR="00483957" w:rsidRPr="00483957">
        <w:rPr>
          <w:lang w:eastAsia="el-GR"/>
        </w:rPr>
        <w:t xml:space="preserve"> </w:t>
      </w:r>
      <w:r w:rsidR="00483957">
        <w:rPr>
          <w:lang w:eastAsia="el-GR"/>
        </w:rPr>
        <w:t xml:space="preserve">στα δεδομένα του πίνακα εκπαίδευσης, αλλά τα αποτελέσματα τους για την διαδικασία αυτή χρησιμοποιήθηκαν τόσο στην </w:t>
      </w:r>
      <w:proofErr w:type="spellStart"/>
      <w:r w:rsidR="00483957">
        <w:rPr>
          <w:lang w:eastAsia="el-GR"/>
        </w:rPr>
        <w:t>κανονικοποίηση</w:t>
      </w:r>
      <w:proofErr w:type="spellEnd"/>
      <w:r w:rsidR="00483957">
        <w:rPr>
          <w:lang w:eastAsia="el-GR"/>
        </w:rPr>
        <w:t xml:space="preserve"> του ίδιου πίνακα εκπαίδευσης αλλά και του πίνακα εκτίμησης). Στην </w:t>
      </w:r>
      <w:r w:rsidR="00483957">
        <w:rPr>
          <w:lang w:eastAsia="el-GR"/>
        </w:rPr>
        <w:lastRenderedPageBreak/>
        <w:t xml:space="preserve">συνέχεια </w:t>
      </w:r>
      <w:proofErr w:type="spellStart"/>
      <w:r w:rsidR="00483957">
        <w:rPr>
          <w:lang w:eastAsia="el-GR"/>
        </w:rPr>
        <w:t>αρχικοποιούμε</w:t>
      </w:r>
      <w:proofErr w:type="spellEnd"/>
      <w:r w:rsidR="00483957">
        <w:rPr>
          <w:lang w:eastAsia="el-GR"/>
        </w:rPr>
        <w:t xml:space="preserve"> τα βάρη και τα </w:t>
      </w:r>
      <w:r w:rsidR="00483957">
        <w:rPr>
          <w:lang w:val="en-US" w:eastAsia="el-GR"/>
        </w:rPr>
        <w:t>bias</w:t>
      </w:r>
      <w:r w:rsidR="00483957" w:rsidRPr="00483957">
        <w:rPr>
          <w:lang w:eastAsia="el-GR"/>
        </w:rPr>
        <w:t xml:space="preserve"> </w:t>
      </w:r>
      <w:r w:rsidR="00483957">
        <w:rPr>
          <w:lang w:eastAsia="el-GR"/>
        </w:rPr>
        <w:t xml:space="preserve">των </w:t>
      </w:r>
      <w:r w:rsidR="00483957">
        <w:rPr>
          <w:lang w:val="en-US" w:eastAsia="el-GR"/>
        </w:rPr>
        <w:t>Perceptron</w:t>
      </w:r>
      <w:r w:rsidR="00483957" w:rsidRPr="00483957">
        <w:rPr>
          <w:lang w:eastAsia="el-GR"/>
        </w:rPr>
        <w:t xml:space="preserve"> </w:t>
      </w:r>
      <w:r w:rsidR="00483957">
        <w:rPr>
          <w:lang w:eastAsia="el-GR"/>
        </w:rPr>
        <w:t xml:space="preserve">για να </w:t>
      </w:r>
      <w:r w:rsidR="00637AC8">
        <w:rPr>
          <w:lang w:eastAsia="el-GR"/>
        </w:rPr>
        <w:t xml:space="preserve">προχωρήσουμε </w:t>
      </w:r>
      <w:r w:rsidR="004C4290">
        <w:rPr>
          <w:lang w:eastAsia="el-GR"/>
        </w:rPr>
        <w:t xml:space="preserve">από </w:t>
      </w:r>
      <w:r w:rsidR="004C4290">
        <w:rPr>
          <w:lang w:val="en-US" w:eastAsia="el-GR"/>
        </w:rPr>
        <w:t>gaussian</w:t>
      </w:r>
      <w:r w:rsidR="004C4290" w:rsidRPr="004C4290">
        <w:rPr>
          <w:lang w:eastAsia="el-GR"/>
        </w:rPr>
        <w:t xml:space="preserve"> </w:t>
      </w:r>
      <w:r w:rsidR="004C4290">
        <w:rPr>
          <w:lang w:eastAsia="el-GR"/>
        </w:rPr>
        <w:t>κατανομή με μέση τιμή μηδέν και τυπική διασπορά ίση με μονάδα</w:t>
      </w:r>
      <w:r w:rsidR="00483957">
        <w:rPr>
          <w:lang w:eastAsia="el-GR"/>
        </w:rPr>
        <w:t>, στο κύριο μέρος του κώδικας μας, την εκπαίδευση τ</w:t>
      </w:r>
      <w:r w:rsidR="00637AC8">
        <w:rPr>
          <w:lang w:eastAsia="el-GR"/>
        </w:rPr>
        <w:t>ω</w:t>
      </w:r>
      <w:r w:rsidR="00483957">
        <w:rPr>
          <w:lang w:eastAsia="el-GR"/>
        </w:rPr>
        <w:t xml:space="preserve">ν </w:t>
      </w:r>
      <w:r w:rsidR="00483957">
        <w:rPr>
          <w:lang w:val="en-US" w:eastAsia="el-GR"/>
        </w:rPr>
        <w:t>Perceptron</w:t>
      </w:r>
      <w:r w:rsidR="00483957" w:rsidRPr="00483957">
        <w:rPr>
          <w:lang w:eastAsia="el-GR"/>
        </w:rPr>
        <w:t xml:space="preserve"> </w:t>
      </w:r>
      <w:r w:rsidR="00483957">
        <w:rPr>
          <w:lang w:eastAsia="el-GR"/>
        </w:rPr>
        <w:t>μας όπου κάθε «εποχή» εκτελούνται τα παρακάτω</w:t>
      </w:r>
      <w:r w:rsidR="00637AC8">
        <w:rPr>
          <w:lang w:eastAsia="el-GR"/>
        </w:rPr>
        <w:t>:</w:t>
      </w:r>
    </w:p>
    <w:p w14:paraId="5EF5961E" w14:textId="29B51F6D" w:rsidR="00637AC8" w:rsidRPr="00DD7BCA" w:rsidRDefault="00637AC8" w:rsidP="00637AC8">
      <w:pPr>
        <w:rPr>
          <w:lang w:eastAsia="el-GR"/>
        </w:rPr>
      </w:pPr>
      <w:r w:rsidRPr="00637AC8">
        <w:rPr>
          <w:color w:val="007789" w:themeColor="accent1" w:themeShade="BF"/>
          <w:lang w:val="en-US" w:eastAsia="el-GR"/>
        </w:rPr>
        <w:t>Forward</w:t>
      </w:r>
      <w:r w:rsidRPr="00637AC8">
        <w:rPr>
          <w:color w:val="007789" w:themeColor="accent1" w:themeShade="BF"/>
          <w:lang w:eastAsia="el-GR"/>
        </w:rPr>
        <w:t xml:space="preserve"> </w:t>
      </w:r>
      <w:r w:rsidRPr="00637AC8">
        <w:rPr>
          <w:color w:val="007789" w:themeColor="accent1" w:themeShade="BF"/>
          <w:lang w:val="en-US" w:eastAsia="el-GR"/>
        </w:rPr>
        <w:t>propagation</w:t>
      </w:r>
      <w:r w:rsidRPr="00637AC8">
        <w:rPr>
          <w:color w:val="007789" w:themeColor="accent1" w:themeShade="BF"/>
          <w:lang w:eastAsia="el-GR"/>
        </w:rPr>
        <w:t xml:space="preserve">: </w:t>
      </w:r>
      <w:r w:rsidRPr="00637AC8">
        <w:rPr>
          <w:lang w:eastAsia="el-GR"/>
        </w:rPr>
        <w:t xml:space="preserve">η συνάρτηση </w:t>
      </w:r>
      <w:r>
        <w:rPr>
          <w:lang w:eastAsia="el-GR"/>
        </w:rPr>
        <w:t xml:space="preserve">αυτή χρησιμοποιείται τόσο από τα δεδομένα εκπαίδευσης όσο και από τα δεδομένα εκτίμησης. Αποτελεί την έξοδο που παίρνουμε από το μοντέλο μας. Στην διαδικασία της εκπαίδευσης ένα </w:t>
      </w:r>
      <w:r>
        <w:rPr>
          <w:lang w:val="en-US" w:eastAsia="el-GR"/>
        </w:rPr>
        <w:t>minibatch</w:t>
      </w:r>
      <w:r w:rsidRPr="00637AC8">
        <w:rPr>
          <w:lang w:eastAsia="el-GR"/>
        </w:rPr>
        <w:t xml:space="preserve"> </w:t>
      </w:r>
      <w:r>
        <w:rPr>
          <w:lang w:eastAsia="el-GR"/>
        </w:rPr>
        <w:t xml:space="preserve">των δεδομένων πολλαπλασιάζεται στο πρώτο επίπεδο με τα αντίστοιχα βάρη του κάθε νευρώνα και προστίθεται και το </w:t>
      </w:r>
      <w:r>
        <w:rPr>
          <w:lang w:val="en-US" w:eastAsia="el-GR"/>
        </w:rPr>
        <w:t>bias</w:t>
      </w:r>
      <w:r w:rsidRPr="00637AC8">
        <w:rPr>
          <w:lang w:eastAsia="el-GR"/>
        </w:rPr>
        <w:t xml:space="preserve"> </w:t>
      </w:r>
      <w:r>
        <w:rPr>
          <w:lang w:eastAsia="el-GR"/>
        </w:rPr>
        <w:t xml:space="preserve">του κάθε νευρώνα ώστε να πάρουμε ως έξοδο ένα αριθμό για κάθε νευρώνα και για κάθε δείγμα </w:t>
      </w:r>
      <w:r w:rsidR="003C4C79">
        <w:rPr>
          <w:lang w:eastAsia="el-GR"/>
        </w:rPr>
        <w:t xml:space="preserve">του </w:t>
      </w:r>
      <w:r w:rsidR="003C4C79">
        <w:rPr>
          <w:lang w:val="en-US" w:eastAsia="el-GR"/>
        </w:rPr>
        <w:t>minibatch</w:t>
      </w:r>
      <w:r w:rsidR="003C4C79" w:rsidRPr="003C4C79">
        <w:rPr>
          <w:lang w:eastAsia="el-GR"/>
        </w:rPr>
        <w:t xml:space="preserve"> </w:t>
      </w:r>
      <w:r w:rsidR="003C4C79">
        <w:rPr>
          <w:lang w:eastAsia="el-GR"/>
        </w:rPr>
        <w:t xml:space="preserve">ώστε να περάσει ο κάθε αριθμός αυτός από την συνάρτηση ενεργοποίησης του επιπέδου εισόδου (στην περίπτωση μας την </w:t>
      </w:r>
      <w:proofErr w:type="spellStart"/>
      <w:r w:rsidR="003C4C79">
        <w:rPr>
          <w:lang w:val="en-US" w:eastAsia="el-GR"/>
        </w:rPr>
        <w:t>relu</w:t>
      </w:r>
      <w:proofErr w:type="spellEnd"/>
      <w:r w:rsidR="003C4C79" w:rsidRPr="003C4C79">
        <w:rPr>
          <w:lang w:eastAsia="el-GR"/>
        </w:rPr>
        <w:t xml:space="preserve">) </w:t>
      </w:r>
      <w:r w:rsidR="003C4C79">
        <w:rPr>
          <w:lang w:eastAsia="el-GR"/>
        </w:rPr>
        <w:t xml:space="preserve">και να μας δώσει τελικά την έξοδο του νευρώνα, η οποία </w:t>
      </w:r>
      <w:proofErr w:type="spellStart"/>
      <w:r w:rsidR="003C4C79">
        <w:rPr>
          <w:lang w:eastAsia="el-GR"/>
        </w:rPr>
        <w:t>κανονικοποιείται</w:t>
      </w:r>
      <w:proofErr w:type="spellEnd"/>
      <w:r w:rsidR="003C4C79">
        <w:rPr>
          <w:lang w:eastAsia="el-GR"/>
        </w:rPr>
        <w:t xml:space="preserve"> με μέση τιμή το μηδέν και τυπική διασπορά ίση με μονάδα πριν μπουν ως δεδομένα εισόδου στο επόμενο επίπεδο του </w:t>
      </w:r>
      <w:proofErr w:type="spellStart"/>
      <w:r w:rsidR="003C4C79">
        <w:rPr>
          <w:lang w:eastAsia="el-GR"/>
        </w:rPr>
        <w:t>νευρωνικού</w:t>
      </w:r>
      <w:proofErr w:type="spellEnd"/>
      <w:r w:rsidR="003C4C79">
        <w:rPr>
          <w:lang w:eastAsia="el-GR"/>
        </w:rPr>
        <w:t xml:space="preserve"> μας δικτύου. Αυτή η διαδικασία συνεχίζεται μέχρις ότου φθάσουμε στο τελευταίο επίπεδο του δικτύου μας, όπου παρουσιάζεται η εξής διαφορά: η συνάρτηση ενεργοποίησης αυτήν την φορά είναι η </w:t>
      </w:r>
      <w:proofErr w:type="spellStart"/>
      <w:r w:rsidR="003C4C79">
        <w:rPr>
          <w:lang w:val="en-US" w:eastAsia="el-GR"/>
        </w:rPr>
        <w:t>softmax</w:t>
      </w:r>
      <w:proofErr w:type="spellEnd"/>
      <w:r w:rsidR="003C4C79">
        <w:rPr>
          <w:lang w:eastAsia="el-GR"/>
        </w:rPr>
        <w:t xml:space="preserve">, όπου μας δίνει τις πιθανότητες το παράδειγμα που έδωσε αυτό το αποτέλεσμα να ανήκει σε κάθε μία από τις κλάσεις. </w:t>
      </w:r>
      <w:r w:rsidR="00DD7BCA">
        <w:rPr>
          <w:lang w:eastAsia="el-GR"/>
        </w:rPr>
        <w:t xml:space="preserve">Η μοναδική διαφορά που παρουσιάζεται στην κλήση αυτής της συνάρτησης στην διαδικασία εκπαίδευσης από την διαδικασία εκτίμησης είναι ότι για την ακρίβεια του μοντέλου τόσο στα δεδομένα εκπαίδευσης όσο και στα δεδομένα εκτίμησης χρησιμοποιούνται όλα τα δείγματα τους και όχι ένα </w:t>
      </w:r>
      <w:r w:rsidR="00DD7BCA">
        <w:rPr>
          <w:lang w:val="en-US" w:eastAsia="el-GR"/>
        </w:rPr>
        <w:t>minibatch</w:t>
      </w:r>
      <w:r w:rsidR="00DD7BCA" w:rsidRPr="00DD7BCA">
        <w:rPr>
          <w:lang w:eastAsia="el-GR"/>
        </w:rPr>
        <w:t xml:space="preserve"> </w:t>
      </w:r>
      <w:r w:rsidR="00DD7BCA">
        <w:rPr>
          <w:lang w:eastAsia="el-GR"/>
        </w:rPr>
        <w:t>αυτών.</w:t>
      </w:r>
      <w:r w:rsidR="00DD7BCA" w:rsidRPr="00DD7BCA">
        <w:rPr>
          <w:lang w:eastAsia="el-GR"/>
        </w:rPr>
        <w:t xml:space="preserve"> </w:t>
      </w:r>
      <w:r w:rsidR="00DD7BCA">
        <w:rPr>
          <w:lang w:eastAsia="el-GR"/>
        </w:rPr>
        <w:t xml:space="preserve">Από την συνάρτηση αυτή επιστρέφονται οι </w:t>
      </w:r>
      <w:proofErr w:type="spellStart"/>
      <w:r w:rsidR="00DD7BCA">
        <w:rPr>
          <w:lang w:eastAsia="el-GR"/>
        </w:rPr>
        <w:t>κανονικοποιημένοι</w:t>
      </w:r>
      <w:proofErr w:type="spellEnd"/>
      <w:r w:rsidR="00DD7BCA">
        <w:rPr>
          <w:lang w:eastAsia="el-GR"/>
        </w:rPr>
        <w:t xml:space="preserve"> έξοδοι των κρυφών νευρώνων (για τον εξωτερικό νευρώνα απλά η έξοδος του μοντέλου), όπως και οι τιμές των εξόδων τους πριν την συνάρτηση ενεργοποίησης</w:t>
      </w:r>
      <w:r w:rsidR="00865C81">
        <w:rPr>
          <w:lang w:eastAsia="el-GR"/>
        </w:rPr>
        <w:t xml:space="preserve"> του κάθε επιπέδου.</w:t>
      </w:r>
    </w:p>
    <w:p w14:paraId="1E666911" w14:textId="122C5626" w:rsidR="00DD7BCA" w:rsidRDefault="00DD7BCA" w:rsidP="00637AC8">
      <w:pPr>
        <w:rPr>
          <w:lang w:eastAsia="el-GR"/>
        </w:rPr>
      </w:pPr>
      <w:r w:rsidRPr="00556D6A">
        <w:rPr>
          <w:color w:val="007789" w:themeColor="accent1" w:themeShade="BF"/>
          <w:lang w:val="en-US" w:eastAsia="el-GR"/>
        </w:rPr>
        <w:t>Back</w:t>
      </w:r>
      <w:r w:rsidRPr="00556D6A">
        <w:rPr>
          <w:color w:val="007789" w:themeColor="accent1" w:themeShade="BF"/>
          <w:lang w:eastAsia="el-GR"/>
        </w:rPr>
        <w:t xml:space="preserve"> </w:t>
      </w:r>
      <w:r w:rsidRPr="00556D6A">
        <w:rPr>
          <w:color w:val="007789" w:themeColor="accent1" w:themeShade="BF"/>
          <w:lang w:val="en-US" w:eastAsia="el-GR"/>
        </w:rPr>
        <w:t>propagation</w:t>
      </w:r>
      <w:r w:rsidRPr="00DD7BCA">
        <w:rPr>
          <w:color w:val="007789" w:themeColor="accent1" w:themeShade="BF"/>
          <w:lang w:eastAsia="el-GR"/>
        </w:rPr>
        <w:t xml:space="preserve">: </w:t>
      </w:r>
      <w:r w:rsidR="00865C81">
        <w:rPr>
          <w:lang w:eastAsia="el-GR"/>
        </w:rPr>
        <w:t xml:space="preserve">Στην συνέχεια φθάνουμε στο πιο δύσκολο σημείο του κώδικα μας που αφορά την μέση τιμή του διανύσματος κλίσης στο σύνολο του εκάστοτε </w:t>
      </w:r>
      <w:r w:rsidR="00865C81">
        <w:rPr>
          <w:lang w:val="en-US" w:eastAsia="el-GR"/>
        </w:rPr>
        <w:t>minibatch</w:t>
      </w:r>
      <w:r w:rsidR="00865C81" w:rsidRPr="00865C81">
        <w:rPr>
          <w:lang w:eastAsia="el-GR"/>
        </w:rPr>
        <w:t xml:space="preserve"> </w:t>
      </w:r>
      <w:r w:rsidR="00865C81">
        <w:rPr>
          <w:lang w:eastAsia="el-GR"/>
        </w:rPr>
        <w:t xml:space="preserve">ώστε να γίνει η ανανέωση των βαρών για την ελαχιστοποίηση του συνολικού κόστους. Η δυσκολία δεν αναφέρεται στην υλοποίηση του κώδικα (αν και απαιτείται πολύ προσοχή), αλλά κυρίως στην βαθύτατη κατανόηση του μαθηματικού υπόβαθρου και της διαδικασίας που πρέπει να κάνουμε. Στον κώδικα μου λοιπόν υπολογίζω το </w:t>
      </w:r>
      <w:r w:rsidR="00865C81">
        <w:rPr>
          <w:lang w:val="en-US" w:eastAsia="el-GR"/>
        </w:rPr>
        <w:t>gradient</w:t>
      </w:r>
      <w:r w:rsidR="00865C81" w:rsidRPr="00865C81">
        <w:rPr>
          <w:lang w:eastAsia="el-GR"/>
        </w:rPr>
        <w:t xml:space="preserve"> </w:t>
      </w:r>
      <w:r w:rsidR="00865C81">
        <w:rPr>
          <w:lang w:eastAsia="el-GR"/>
        </w:rPr>
        <w:t xml:space="preserve">του κάθε επιπέδου του </w:t>
      </w:r>
      <w:proofErr w:type="spellStart"/>
      <w:r w:rsidR="00865C81">
        <w:rPr>
          <w:lang w:eastAsia="el-GR"/>
        </w:rPr>
        <w:t>νευρωνικού</w:t>
      </w:r>
      <w:proofErr w:type="spellEnd"/>
      <w:r w:rsidR="00865C81">
        <w:rPr>
          <w:lang w:eastAsia="el-GR"/>
        </w:rPr>
        <w:t xml:space="preserve"> ξεχωριστά από έξω προς τα μέσα αυτήν την φορά προτού το πολλαπλασιάσω με την είσοδο που το προκάλεσε για να πάρω στην συνέχεια </w:t>
      </w:r>
      <w:r w:rsidR="00865C81" w:rsidRPr="00556D6A">
        <w:rPr>
          <w:lang w:eastAsia="el-GR"/>
        </w:rPr>
        <w:t xml:space="preserve">την μέση τιμή που θα οδηγήσει στην τελική ανανέωση των βαρών. Πιο συγκεκριμένα </w:t>
      </w:r>
      <w:r w:rsidR="00865C81">
        <w:rPr>
          <w:lang w:eastAsia="el-GR"/>
        </w:rPr>
        <w:t xml:space="preserve">πριν ξεκινήσουμε την εξήγηση πρέπει πρώτα να μετατρέψουμε την επιθυμητή έξοδο του μοντέλου μας σε </w:t>
      </w:r>
      <w:r w:rsidR="00865C81">
        <w:rPr>
          <w:lang w:val="en-US" w:eastAsia="el-GR"/>
        </w:rPr>
        <w:t>one</w:t>
      </w:r>
      <w:r w:rsidR="00865C81" w:rsidRPr="00865C81">
        <w:rPr>
          <w:lang w:eastAsia="el-GR"/>
        </w:rPr>
        <w:t xml:space="preserve"> </w:t>
      </w:r>
      <w:r w:rsidR="00865C81">
        <w:rPr>
          <w:lang w:val="en-US" w:eastAsia="el-GR"/>
        </w:rPr>
        <w:t>hot</w:t>
      </w:r>
      <w:r w:rsidR="00865C81" w:rsidRPr="00865C81">
        <w:rPr>
          <w:lang w:eastAsia="el-GR"/>
        </w:rPr>
        <w:t xml:space="preserve"> </w:t>
      </w:r>
      <w:r w:rsidR="00865C81">
        <w:rPr>
          <w:lang w:val="en-US" w:eastAsia="el-GR"/>
        </w:rPr>
        <w:t>encoded</w:t>
      </w:r>
      <w:r w:rsidR="00865C81" w:rsidRPr="00865C81">
        <w:rPr>
          <w:lang w:eastAsia="el-GR"/>
        </w:rPr>
        <w:t xml:space="preserve">. </w:t>
      </w:r>
      <w:r w:rsidR="00865C81">
        <w:rPr>
          <w:lang w:eastAsia="el-GR"/>
        </w:rPr>
        <w:t xml:space="preserve">Αφού γίνει αυτό για </w:t>
      </w:r>
      <w:r w:rsidR="005F1F8A">
        <w:rPr>
          <w:lang w:eastAsia="el-GR"/>
        </w:rPr>
        <w:t xml:space="preserve">το δέλτα εξόδου θα χρειαστούμε την παράγωγο της συνάρτησης εξόδου ως προς την έξοδο του μοντέλου μας πολλαπλασιασμένη </w:t>
      </w:r>
      <w:r w:rsidR="005F1F8A">
        <w:rPr>
          <w:lang w:val="en-US" w:eastAsia="el-GR"/>
        </w:rPr>
        <w:t>element</w:t>
      </w:r>
      <w:r w:rsidR="005F1F8A" w:rsidRPr="005F1F8A">
        <w:rPr>
          <w:lang w:eastAsia="el-GR"/>
        </w:rPr>
        <w:t>-</w:t>
      </w:r>
      <w:r w:rsidR="005F1F8A">
        <w:rPr>
          <w:lang w:val="en-US" w:eastAsia="el-GR"/>
        </w:rPr>
        <w:t>wise</w:t>
      </w:r>
      <w:r w:rsidR="00865C81">
        <w:rPr>
          <w:lang w:eastAsia="el-GR"/>
        </w:rPr>
        <w:t xml:space="preserve"> </w:t>
      </w:r>
      <w:r w:rsidR="005F1F8A">
        <w:rPr>
          <w:lang w:eastAsia="el-GR"/>
        </w:rPr>
        <w:t>με την παράγωγο της συνάρτησης ενεργοποίησης του εξωτερικού επιπέδου προς την είσοδο που αυτή έλαβε (</w:t>
      </w:r>
      <w:proofErr w:type="spellStart"/>
      <w:r w:rsidR="005F1F8A">
        <w:rPr>
          <w:lang w:val="en-US" w:eastAsia="el-GR"/>
        </w:rPr>
        <w:t>dz</w:t>
      </w:r>
      <w:proofErr w:type="spellEnd"/>
      <w:r w:rsidR="005F1F8A" w:rsidRPr="005F1F8A">
        <w:rPr>
          <w:lang w:eastAsia="el-GR"/>
        </w:rPr>
        <w:t>)</w:t>
      </w:r>
      <w:r w:rsidR="005F1F8A">
        <w:rPr>
          <w:lang w:eastAsia="el-GR"/>
        </w:rPr>
        <w:t xml:space="preserve">. Στην συνέχεια για το δέλτα των βαρών θα υπολογίσω το εσωτερικό γινόμενο του δέλτα εξόδου με την είσοδο του εξωτερικού επιπέδου και θα διαιρέσω με το πλήθος των δειγμάτων του </w:t>
      </w:r>
      <w:r w:rsidR="005F1F8A">
        <w:rPr>
          <w:lang w:val="en-US" w:eastAsia="el-GR"/>
        </w:rPr>
        <w:t>minibatch</w:t>
      </w:r>
      <w:r w:rsidR="005F1F8A" w:rsidRPr="005F1F8A">
        <w:rPr>
          <w:lang w:eastAsia="el-GR"/>
        </w:rPr>
        <w:t xml:space="preserve"> </w:t>
      </w:r>
      <w:r w:rsidR="005F1F8A">
        <w:rPr>
          <w:lang w:eastAsia="el-GR"/>
        </w:rPr>
        <w:t>ώστε να πάρω την μέση τιμή στο σύνολο των δειγμάτων (</w:t>
      </w:r>
      <w:proofErr w:type="spellStart"/>
      <w:r w:rsidR="005F1F8A">
        <w:rPr>
          <w:lang w:val="en-US" w:eastAsia="el-GR"/>
        </w:rPr>
        <w:t>dw</w:t>
      </w:r>
      <w:proofErr w:type="spellEnd"/>
      <w:r w:rsidR="005F1F8A" w:rsidRPr="005F1F8A">
        <w:rPr>
          <w:lang w:eastAsia="el-GR"/>
        </w:rPr>
        <w:t xml:space="preserve">). </w:t>
      </w:r>
      <w:r w:rsidR="005F1F8A">
        <w:rPr>
          <w:lang w:eastAsia="el-GR"/>
        </w:rPr>
        <w:t xml:space="preserve">Αρκετά πιο απλά για το δέλτα του </w:t>
      </w:r>
      <w:r w:rsidR="005F1F8A">
        <w:rPr>
          <w:lang w:val="en-US" w:eastAsia="el-GR"/>
        </w:rPr>
        <w:t>bias</w:t>
      </w:r>
      <w:r w:rsidR="005F1F8A" w:rsidRPr="005F1F8A">
        <w:rPr>
          <w:lang w:eastAsia="el-GR"/>
        </w:rPr>
        <w:t xml:space="preserve"> </w:t>
      </w:r>
      <w:r w:rsidR="005F1F8A">
        <w:rPr>
          <w:lang w:eastAsia="el-GR"/>
        </w:rPr>
        <w:t>απλά θα πάρω την μέση τιμή του</w:t>
      </w:r>
      <w:r w:rsidR="005F1F8A" w:rsidRPr="005F1F8A">
        <w:rPr>
          <w:lang w:eastAsia="el-GR"/>
        </w:rPr>
        <w:t xml:space="preserve"> </w:t>
      </w:r>
      <w:r w:rsidR="005F1F8A">
        <w:rPr>
          <w:lang w:eastAsia="el-GR"/>
        </w:rPr>
        <w:t xml:space="preserve"> </w:t>
      </w:r>
      <w:proofErr w:type="spellStart"/>
      <w:r w:rsidR="005F1F8A">
        <w:rPr>
          <w:lang w:val="en-US" w:eastAsia="el-GR"/>
        </w:rPr>
        <w:t>dz</w:t>
      </w:r>
      <w:proofErr w:type="spellEnd"/>
      <w:r w:rsidR="005F1F8A" w:rsidRPr="005F1F8A">
        <w:rPr>
          <w:lang w:eastAsia="el-GR"/>
        </w:rPr>
        <w:t xml:space="preserve"> </w:t>
      </w:r>
      <w:r w:rsidR="005F1F8A">
        <w:rPr>
          <w:lang w:eastAsia="el-GR"/>
        </w:rPr>
        <w:t>για κάθε νευρώνα στο σύνολο των δειγμάτων (</w:t>
      </w:r>
      <w:proofErr w:type="spellStart"/>
      <w:r w:rsidR="005F1F8A">
        <w:rPr>
          <w:lang w:val="en-US" w:eastAsia="el-GR"/>
        </w:rPr>
        <w:t>db</w:t>
      </w:r>
      <w:proofErr w:type="spellEnd"/>
      <w:r w:rsidR="005F1F8A" w:rsidRPr="005F1F8A">
        <w:rPr>
          <w:lang w:eastAsia="el-GR"/>
        </w:rPr>
        <w:t xml:space="preserve">). </w:t>
      </w:r>
      <w:r w:rsidR="005F1F8A">
        <w:rPr>
          <w:lang w:eastAsia="el-GR"/>
        </w:rPr>
        <w:t xml:space="preserve">Για τα κρυφά επίπεδα η διαφορά βρίσκεται στο υπολογισμό του δέλτα εξόδου καθώς από εκείνο το σημείο και έπειτα ο υπολογισμός των δέλτα των βαρών και των </w:t>
      </w:r>
      <w:r w:rsidR="005F1F8A">
        <w:rPr>
          <w:lang w:val="en-US" w:eastAsia="el-GR"/>
        </w:rPr>
        <w:t>bias</w:t>
      </w:r>
      <w:r w:rsidR="005F1F8A" w:rsidRPr="005F1F8A">
        <w:rPr>
          <w:lang w:eastAsia="el-GR"/>
        </w:rPr>
        <w:t xml:space="preserve"> </w:t>
      </w:r>
      <w:r w:rsidR="005F1F8A">
        <w:rPr>
          <w:lang w:eastAsia="el-GR"/>
        </w:rPr>
        <w:t xml:space="preserve">ακολουθεί την ίδια τακτική. Για τον υπολογισμό του </w:t>
      </w:r>
      <w:r w:rsidR="00556D6A">
        <w:rPr>
          <w:lang w:eastAsia="el-GR"/>
        </w:rPr>
        <w:t xml:space="preserve">δέλτα σε κρυφό επίπεδο </w:t>
      </w:r>
      <w:r w:rsidR="00556D6A">
        <w:rPr>
          <w:lang w:eastAsia="el-GR"/>
        </w:rPr>
        <w:lastRenderedPageBreak/>
        <w:t xml:space="preserve">χρειαζόμαστε το εσωτερικό γινόμενο του δέλτα του προηγούμενου επιπέδου που υπολογίστηκε (πρακτικά δηλαδή του επόμενου επιπέδου) με τα αντίστοιχα βάρη του επόμενου επιπέδου. Η συνάρτηση αυτή χρησιμοποιείται μόνο κατά την περίοδο εκπαίδευσης και επιστρέφει τα δέλτα των βαρών και των </w:t>
      </w:r>
      <w:r w:rsidR="00556D6A">
        <w:rPr>
          <w:lang w:val="en-US" w:eastAsia="el-GR"/>
        </w:rPr>
        <w:t>bias</w:t>
      </w:r>
      <w:r w:rsidR="00556D6A" w:rsidRPr="00556D6A">
        <w:rPr>
          <w:lang w:eastAsia="el-GR"/>
        </w:rPr>
        <w:t xml:space="preserve"> </w:t>
      </w:r>
      <w:r w:rsidR="00556D6A">
        <w:rPr>
          <w:lang w:eastAsia="el-GR"/>
        </w:rPr>
        <w:t>ώστε να πάμε στο επόμενο και τελευταίο στάδιο της εκπαίδευσης, την ανανέωση των βαρών.</w:t>
      </w:r>
    </w:p>
    <w:p w14:paraId="573CC561" w14:textId="77EA943F" w:rsidR="00556D6A" w:rsidRDefault="00556D6A" w:rsidP="00637AC8">
      <w:pPr>
        <w:rPr>
          <w:lang w:eastAsia="el-GR"/>
        </w:rPr>
      </w:pPr>
      <w:r w:rsidRPr="00556D6A">
        <w:rPr>
          <w:color w:val="007789" w:themeColor="accent1" w:themeShade="BF"/>
          <w:lang w:val="en-US" w:eastAsia="el-GR"/>
        </w:rPr>
        <w:t>Update</w:t>
      </w:r>
      <w:r w:rsidRPr="00556D6A">
        <w:rPr>
          <w:color w:val="007789" w:themeColor="accent1" w:themeShade="BF"/>
          <w:lang w:eastAsia="el-GR"/>
        </w:rPr>
        <w:t xml:space="preserve"> </w:t>
      </w:r>
      <w:r w:rsidRPr="00556D6A">
        <w:rPr>
          <w:color w:val="007789" w:themeColor="accent1" w:themeShade="BF"/>
          <w:lang w:val="en-US" w:eastAsia="el-GR"/>
        </w:rPr>
        <w:t>params</w:t>
      </w:r>
      <w:r w:rsidRPr="00556D6A">
        <w:rPr>
          <w:color w:val="007789" w:themeColor="accent1" w:themeShade="BF"/>
          <w:lang w:eastAsia="el-GR"/>
        </w:rPr>
        <w:t xml:space="preserve">: </w:t>
      </w:r>
      <w:r>
        <w:rPr>
          <w:lang w:eastAsia="el-GR"/>
        </w:rPr>
        <w:t xml:space="preserve">Στο τελικό στάδιο της εκπαίδευσης η ανανέωση βαρών και των </w:t>
      </w:r>
      <w:r>
        <w:rPr>
          <w:lang w:val="en-US" w:eastAsia="el-GR"/>
        </w:rPr>
        <w:t>bias</w:t>
      </w:r>
      <w:r w:rsidRPr="00556D6A">
        <w:rPr>
          <w:lang w:eastAsia="el-GR"/>
        </w:rPr>
        <w:t xml:space="preserve"> </w:t>
      </w:r>
      <w:r>
        <w:rPr>
          <w:lang w:eastAsia="el-GR"/>
        </w:rPr>
        <w:t>γίνεται με τον εξής τρόπο:</w:t>
      </w:r>
    </w:p>
    <w:p w14:paraId="0952C666" w14:textId="503FD6CB" w:rsidR="00556D6A" w:rsidRDefault="00556D6A" w:rsidP="00637AC8">
      <w:pPr>
        <w:rPr>
          <w:lang w:val="en-US" w:eastAsia="el-GR"/>
        </w:rPr>
      </w:pPr>
      <w:proofErr w:type="spellStart"/>
      <w:r>
        <w:rPr>
          <w:lang w:val="en-US" w:eastAsia="el-GR"/>
        </w:rPr>
        <w:t>w</w:t>
      </w:r>
      <w:r>
        <w:rPr>
          <w:vertAlign w:val="subscript"/>
          <w:lang w:val="en-US" w:eastAsia="el-GR"/>
        </w:rPr>
        <w:t>new</w:t>
      </w:r>
      <w:proofErr w:type="spellEnd"/>
      <w:r>
        <w:rPr>
          <w:lang w:val="en-US" w:eastAsia="el-GR"/>
        </w:rPr>
        <w:t xml:space="preserve"> = </w:t>
      </w:r>
      <w:proofErr w:type="spellStart"/>
      <w:r>
        <w:rPr>
          <w:lang w:val="en-US" w:eastAsia="el-GR"/>
        </w:rPr>
        <w:t>w</w:t>
      </w:r>
      <w:r>
        <w:rPr>
          <w:vertAlign w:val="subscript"/>
          <w:lang w:val="en-US" w:eastAsia="el-GR"/>
        </w:rPr>
        <w:t>old</w:t>
      </w:r>
      <w:proofErr w:type="spellEnd"/>
      <w:r>
        <w:rPr>
          <w:lang w:val="en-US" w:eastAsia="el-GR"/>
        </w:rPr>
        <w:t xml:space="preserve"> – </w:t>
      </w:r>
      <w:proofErr w:type="spellStart"/>
      <w:proofErr w:type="gramStart"/>
      <w:r>
        <w:rPr>
          <w:lang w:val="en-US" w:eastAsia="el-GR"/>
        </w:rPr>
        <w:t>lr</w:t>
      </w:r>
      <w:proofErr w:type="spellEnd"/>
      <w:r>
        <w:rPr>
          <w:lang w:val="en-US" w:eastAsia="el-GR"/>
        </w:rPr>
        <w:t>(</w:t>
      </w:r>
      <w:proofErr w:type="spellStart"/>
      <w:proofErr w:type="gramEnd"/>
      <w:r>
        <w:rPr>
          <w:lang w:val="en-US" w:eastAsia="el-GR"/>
        </w:rPr>
        <w:t>dw</w:t>
      </w:r>
      <w:proofErr w:type="spellEnd"/>
      <w:r>
        <w:rPr>
          <w:lang w:val="en-US" w:eastAsia="el-GR"/>
        </w:rPr>
        <w:t xml:space="preserve"> + </w:t>
      </w:r>
      <w:r w:rsidRPr="00556D6A">
        <w:rPr>
          <w:lang w:val="en-US" w:eastAsia="el-GR"/>
        </w:rPr>
        <w:t>(</w:t>
      </w:r>
      <w:r>
        <w:rPr>
          <w:lang w:val="en-US" w:eastAsia="el-GR"/>
        </w:rPr>
        <w:t>1e-x</w:t>
      </w:r>
      <w:r w:rsidRPr="00556D6A">
        <w:rPr>
          <w:lang w:val="en-US" w:eastAsia="el-GR"/>
        </w:rPr>
        <w:t>)</w:t>
      </w:r>
      <w:r>
        <w:rPr>
          <w:lang w:val="en-US" w:eastAsia="el-GR"/>
        </w:rPr>
        <w:t xml:space="preserve"> * w</w:t>
      </w:r>
      <w:proofErr w:type="spellStart"/>
      <w:r>
        <w:rPr>
          <w:vertAlign w:val="subscript"/>
          <w:lang w:eastAsia="el-GR"/>
        </w:rPr>
        <w:t>παλιο</w:t>
      </w:r>
      <w:proofErr w:type="spellEnd"/>
      <w:r w:rsidRPr="00556D6A">
        <w:rPr>
          <w:lang w:val="en-US" w:eastAsia="el-GR"/>
        </w:rPr>
        <w:t>)</w:t>
      </w:r>
    </w:p>
    <w:p w14:paraId="24D75843" w14:textId="075983A5" w:rsidR="00AC202C" w:rsidRDefault="00AC202C" w:rsidP="00AC202C">
      <w:pPr>
        <w:rPr>
          <w:lang w:val="en-US" w:eastAsia="el-GR"/>
        </w:rPr>
      </w:pPr>
      <w:proofErr w:type="spellStart"/>
      <w:r>
        <w:rPr>
          <w:lang w:val="en-US" w:eastAsia="el-GR"/>
        </w:rPr>
        <w:t>b</w:t>
      </w:r>
      <w:r>
        <w:rPr>
          <w:vertAlign w:val="subscript"/>
          <w:lang w:val="en-US" w:eastAsia="el-GR"/>
        </w:rPr>
        <w:t>new</w:t>
      </w:r>
      <w:proofErr w:type="spellEnd"/>
      <w:r>
        <w:rPr>
          <w:lang w:val="en-US" w:eastAsia="el-GR"/>
        </w:rPr>
        <w:t xml:space="preserve"> = </w:t>
      </w:r>
      <w:r>
        <w:rPr>
          <w:lang w:val="en-US" w:eastAsia="el-GR"/>
        </w:rPr>
        <w:t>b</w:t>
      </w:r>
      <w:r>
        <w:rPr>
          <w:vertAlign w:val="subscript"/>
          <w:lang w:val="en-US" w:eastAsia="el-GR"/>
        </w:rPr>
        <w:t>old</w:t>
      </w:r>
      <w:r>
        <w:rPr>
          <w:lang w:val="en-US" w:eastAsia="el-GR"/>
        </w:rPr>
        <w:t xml:space="preserve"> – </w:t>
      </w:r>
      <w:proofErr w:type="spellStart"/>
      <w:proofErr w:type="gramStart"/>
      <w:r>
        <w:rPr>
          <w:lang w:val="en-US" w:eastAsia="el-GR"/>
        </w:rPr>
        <w:t>lr</w:t>
      </w:r>
      <w:proofErr w:type="spellEnd"/>
      <w:r>
        <w:rPr>
          <w:lang w:val="en-US" w:eastAsia="el-GR"/>
        </w:rPr>
        <w:t>(</w:t>
      </w:r>
      <w:proofErr w:type="spellStart"/>
      <w:proofErr w:type="gramEnd"/>
      <w:r>
        <w:rPr>
          <w:lang w:val="en-US" w:eastAsia="el-GR"/>
        </w:rPr>
        <w:t>d</w:t>
      </w:r>
      <w:r>
        <w:rPr>
          <w:lang w:val="en-US" w:eastAsia="el-GR"/>
        </w:rPr>
        <w:t>b</w:t>
      </w:r>
      <w:proofErr w:type="spellEnd"/>
      <w:r>
        <w:rPr>
          <w:lang w:val="en-US" w:eastAsia="el-GR"/>
        </w:rPr>
        <w:t xml:space="preserve"> + </w:t>
      </w:r>
      <w:r w:rsidRPr="00556D6A">
        <w:rPr>
          <w:lang w:val="en-US" w:eastAsia="el-GR"/>
        </w:rPr>
        <w:t>(</w:t>
      </w:r>
      <w:r>
        <w:rPr>
          <w:lang w:val="en-US" w:eastAsia="el-GR"/>
        </w:rPr>
        <w:t>1e-x</w:t>
      </w:r>
      <w:r w:rsidRPr="00556D6A">
        <w:rPr>
          <w:lang w:val="en-US" w:eastAsia="el-GR"/>
        </w:rPr>
        <w:t>)</w:t>
      </w:r>
      <w:r>
        <w:rPr>
          <w:lang w:val="en-US" w:eastAsia="el-GR"/>
        </w:rPr>
        <w:t xml:space="preserve"> * </w:t>
      </w:r>
      <w:r>
        <w:rPr>
          <w:lang w:val="en-US" w:eastAsia="el-GR"/>
        </w:rPr>
        <w:t>b</w:t>
      </w:r>
      <w:proofErr w:type="spellStart"/>
      <w:r>
        <w:rPr>
          <w:vertAlign w:val="subscript"/>
          <w:lang w:eastAsia="el-GR"/>
        </w:rPr>
        <w:t>παλιο</w:t>
      </w:r>
      <w:proofErr w:type="spellEnd"/>
      <w:r w:rsidRPr="00556D6A">
        <w:rPr>
          <w:lang w:val="en-US" w:eastAsia="el-GR"/>
        </w:rPr>
        <w:t>)</w:t>
      </w:r>
    </w:p>
    <w:p w14:paraId="2A83FEEB" w14:textId="77777777" w:rsidR="00AC202C" w:rsidRDefault="00AC202C" w:rsidP="00637AC8">
      <w:pPr>
        <w:rPr>
          <w:lang w:val="en-US" w:eastAsia="el-GR"/>
        </w:rPr>
      </w:pPr>
    </w:p>
    <w:p w14:paraId="34D7306A" w14:textId="5D824FA0" w:rsidR="00556D6A" w:rsidRPr="00AC202C" w:rsidRDefault="00556D6A" w:rsidP="00637AC8">
      <w:pPr>
        <w:rPr>
          <w:lang w:eastAsia="el-GR"/>
        </w:rPr>
      </w:pPr>
      <w:r>
        <w:rPr>
          <w:lang w:eastAsia="el-GR"/>
        </w:rPr>
        <w:t xml:space="preserve">όπου </w:t>
      </w:r>
      <w:proofErr w:type="spellStart"/>
      <w:r>
        <w:rPr>
          <w:lang w:val="en-US" w:eastAsia="el-GR"/>
        </w:rPr>
        <w:t>lr</w:t>
      </w:r>
      <w:proofErr w:type="spellEnd"/>
      <w:r w:rsidRPr="00AC202C">
        <w:rPr>
          <w:lang w:eastAsia="el-GR"/>
        </w:rPr>
        <w:t xml:space="preserve"> = </w:t>
      </w:r>
      <w:r>
        <w:rPr>
          <w:lang w:eastAsia="el-GR"/>
        </w:rPr>
        <w:t>βήμα εκπαίδευσης</w:t>
      </w:r>
      <w:r w:rsidR="00AC202C" w:rsidRPr="00AC202C">
        <w:rPr>
          <w:lang w:eastAsia="el-GR"/>
        </w:rPr>
        <w:t xml:space="preserve">, </w:t>
      </w:r>
      <w:r w:rsidR="00AC202C">
        <w:rPr>
          <w:lang w:val="en-US" w:eastAsia="el-GR"/>
        </w:rPr>
        <w:t>w</w:t>
      </w:r>
      <w:r w:rsidR="00AC202C" w:rsidRPr="00AC202C">
        <w:rPr>
          <w:lang w:eastAsia="el-GR"/>
        </w:rPr>
        <w:t xml:space="preserve"> = </w:t>
      </w:r>
      <w:r w:rsidR="00AC202C">
        <w:rPr>
          <w:lang w:eastAsia="el-GR"/>
        </w:rPr>
        <w:t>τα βάρη των νευρώνων ,</w:t>
      </w:r>
      <w:r w:rsidR="00AC202C">
        <w:rPr>
          <w:lang w:val="en-US" w:eastAsia="el-GR"/>
        </w:rPr>
        <w:t>b</w:t>
      </w:r>
      <w:r w:rsidR="00AC202C">
        <w:rPr>
          <w:lang w:eastAsia="el-GR"/>
        </w:rPr>
        <w:t xml:space="preserve"> = τα </w:t>
      </w:r>
      <w:r w:rsidR="00AC202C">
        <w:rPr>
          <w:lang w:val="en-US" w:eastAsia="el-GR"/>
        </w:rPr>
        <w:t>bias</w:t>
      </w:r>
      <w:r w:rsidR="00AC202C" w:rsidRPr="00AC202C">
        <w:rPr>
          <w:lang w:eastAsia="el-GR"/>
        </w:rPr>
        <w:t xml:space="preserve"> </w:t>
      </w:r>
      <w:r w:rsidR="00AC202C">
        <w:rPr>
          <w:lang w:eastAsia="el-GR"/>
        </w:rPr>
        <w:t xml:space="preserve">των νευρώνων και τα </w:t>
      </w:r>
      <w:r w:rsidR="00AC202C">
        <w:rPr>
          <w:lang w:val="en-US" w:eastAsia="el-GR"/>
        </w:rPr>
        <w:t>x</w:t>
      </w:r>
      <w:r w:rsidR="00AC202C" w:rsidRPr="00AC202C">
        <w:rPr>
          <w:lang w:eastAsia="el-GR"/>
        </w:rPr>
        <w:t xml:space="preserve"> </w:t>
      </w:r>
      <w:r w:rsidR="00AC202C">
        <w:rPr>
          <w:lang w:eastAsia="el-GR"/>
        </w:rPr>
        <w:t>που δοκιμάστηκαν είναι 2 και 3 (δοκιμάστηκε ο κώδικας και χωρίς αυτά αλλά προτιμήθηκε αυτή η υλοποίηση για λόγους που θα εκφραστούν στην συνέχεια)</w:t>
      </w:r>
    </w:p>
    <w:p w14:paraId="06C261F2" w14:textId="45FEB2DC" w:rsidR="004C4290" w:rsidRDefault="00AC202C" w:rsidP="00637AC8">
      <w:pPr>
        <w:rPr>
          <w:lang w:eastAsia="el-GR"/>
        </w:rPr>
      </w:pPr>
      <w:r>
        <w:rPr>
          <w:lang w:eastAsia="el-GR"/>
        </w:rPr>
        <w:t>Για να εξηγήσω καλύτερα κάποιες πράξεις ο λόγος που χρησιμοποιείται το μείον</w:t>
      </w:r>
      <w:r w:rsidR="004C4290">
        <w:rPr>
          <w:lang w:eastAsia="el-GR"/>
        </w:rPr>
        <w:t xml:space="preserve">, όπως εξηγείται και από την θεωρεία, οι κλίσεις δέλτα δείχνουν προς την αύξηση της συνάρτησης κόστους, ενώ εμείς θέλουμε να πάμε προς την κατεύθυνση μείωσης αυτής. Επιπλέον ο όρος </w:t>
      </w:r>
      <w:r w:rsidR="004C4290" w:rsidRPr="004C4290">
        <w:rPr>
          <w:lang w:eastAsia="el-GR"/>
        </w:rPr>
        <w:t>(1</w:t>
      </w:r>
      <w:r w:rsidR="004C4290">
        <w:rPr>
          <w:lang w:val="en-US" w:eastAsia="el-GR"/>
        </w:rPr>
        <w:t>e</w:t>
      </w:r>
      <w:r w:rsidR="004C4290" w:rsidRPr="004C4290">
        <w:rPr>
          <w:lang w:eastAsia="el-GR"/>
        </w:rPr>
        <w:t>-</w:t>
      </w:r>
      <w:r w:rsidR="004C4290">
        <w:rPr>
          <w:lang w:val="en-US" w:eastAsia="el-GR"/>
        </w:rPr>
        <w:t>x</w:t>
      </w:r>
      <w:r w:rsidR="004C4290" w:rsidRPr="004C4290">
        <w:rPr>
          <w:lang w:eastAsia="el-GR"/>
        </w:rPr>
        <w:t xml:space="preserve">) * </w:t>
      </w:r>
      <w:r w:rsidR="004C4290">
        <w:rPr>
          <w:lang w:val="en-US" w:eastAsia="el-GR"/>
        </w:rPr>
        <w:t>w</w:t>
      </w:r>
      <w:proofErr w:type="spellStart"/>
      <w:r w:rsidR="004C4290">
        <w:rPr>
          <w:vertAlign w:val="subscript"/>
          <w:lang w:eastAsia="el-GR"/>
        </w:rPr>
        <w:t>παλιο</w:t>
      </w:r>
      <w:proofErr w:type="spellEnd"/>
      <w:r w:rsidR="004C4290" w:rsidRPr="004C4290">
        <w:rPr>
          <w:vertAlign w:val="subscript"/>
          <w:lang w:eastAsia="el-GR"/>
        </w:rPr>
        <w:t xml:space="preserve">  </w:t>
      </w:r>
      <w:r w:rsidR="004C4290">
        <w:rPr>
          <w:lang w:eastAsia="el-GR"/>
        </w:rPr>
        <w:t xml:space="preserve">χρησιμοποιείται για να γίνει </w:t>
      </w:r>
      <w:r w:rsidR="004C4290">
        <w:rPr>
          <w:lang w:val="en-US" w:eastAsia="el-GR"/>
        </w:rPr>
        <w:t>L</w:t>
      </w:r>
      <w:r w:rsidR="004C4290" w:rsidRPr="004C4290">
        <w:rPr>
          <w:lang w:eastAsia="el-GR"/>
        </w:rPr>
        <w:t xml:space="preserve">2 </w:t>
      </w:r>
      <w:proofErr w:type="spellStart"/>
      <w:r w:rsidR="004C4290">
        <w:rPr>
          <w:lang w:eastAsia="el-GR"/>
        </w:rPr>
        <w:t>κανονικοποίση</w:t>
      </w:r>
      <w:proofErr w:type="spellEnd"/>
      <w:r w:rsidR="004C4290">
        <w:rPr>
          <w:lang w:eastAsia="el-GR"/>
        </w:rPr>
        <w:t xml:space="preserve"> των βαρών αφαιρώντας ένα ποσοστό των βαρών ώστε το μοντέλο να αποφύγει κατά το δυνατόν φαινόμενα </w:t>
      </w:r>
      <w:r w:rsidR="004C4290">
        <w:rPr>
          <w:lang w:val="en-US" w:eastAsia="el-GR"/>
        </w:rPr>
        <w:t>overfitting</w:t>
      </w:r>
      <w:r w:rsidR="004C4290" w:rsidRPr="004C4290">
        <w:rPr>
          <w:lang w:eastAsia="el-GR"/>
        </w:rPr>
        <w:t xml:space="preserve">. </w:t>
      </w:r>
      <w:r w:rsidR="004C4290">
        <w:rPr>
          <w:lang w:eastAsia="el-GR"/>
        </w:rPr>
        <w:t xml:space="preserve">Στο τελικό μου μοντέλο χρησιμοποιήθηκε αυτός ο όρος με </w:t>
      </w:r>
      <w:r w:rsidR="004C4290">
        <w:rPr>
          <w:lang w:val="en-US" w:eastAsia="el-GR"/>
        </w:rPr>
        <w:t>x</w:t>
      </w:r>
      <w:r w:rsidR="004C4290" w:rsidRPr="004C4290">
        <w:rPr>
          <w:lang w:eastAsia="el-GR"/>
        </w:rPr>
        <w:t xml:space="preserve"> = 2</w:t>
      </w:r>
      <w:r w:rsidR="004C4290">
        <w:rPr>
          <w:lang w:eastAsia="el-GR"/>
        </w:rPr>
        <w:t xml:space="preserve">, ενώ θα παραθέσω και διαγράμματα που δεν χρησιμοποιήθηκε για να </w:t>
      </w:r>
      <w:r w:rsidR="00203207">
        <w:rPr>
          <w:lang w:eastAsia="el-GR"/>
        </w:rPr>
        <w:t>ελέγξουμε την διαφορά.</w:t>
      </w:r>
    </w:p>
    <w:p w14:paraId="4482B1F3" w14:textId="4CD1F1AF" w:rsidR="00203207" w:rsidRDefault="00203207" w:rsidP="00637AC8">
      <w:pPr>
        <w:rPr>
          <w:lang w:eastAsia="el-GR"/>
        </w:rPr>
      </w:pPr>
      <w:r>
        <w:rPr>
          <w:lang w:eastAsia="el-GR"/>
        </w:rPr>
        <w:tab/>
        <w:t>Στο τελευταίο στάδιο του κώδικα εκτυπώνω ανά συχνές περιόδους (ανά δέκα εποχές) αποτελέσματα όπως το κόστος του μοντέλου μου και την ακρίβεια τόσο στα δεδομένα εκπαίδευσης, όσο και στα δεδομένα εκτίμησης. Στο τέλος δημιουργώ δύο διαγράμματα για να δω πως κινήθηκαν τα κόστη και οι 2 ακρίβειες κατά την πάροδο των εποχών.</w:t>
      </w:r>
    </w:p>
    <w:p w14:paraId="66A9D43C" w14:textId="7130C602" w:rsidR="00203207" w:rsidRDefault="00203207" w:rsidP="00637AC8">
      <w:pPr>
        <w:rPr>
          <w:lang w:eastAsia="el-GR"/>
        </w:rPr>
      </w:pPr>
      <w:r>
        <w:rPr>
          <w:lang w:eastAsia="el-GR"/>
        </w:rPr>
        <w:t>Σημείωση: στον κώδικα που παραδίδω το έχω βάλει μια συνάρτηση όπου ανά συγκεκριμένες εποχές μου μειώνει το βήμα εκπαίδευσης ώστε να κινηθώ να γίνει αρχικά γρήγορη σύγκλιση και στην πορεία πιο σταθερή ώστε συνέχεια να μειώνω το κόστος και να μην υπάρξει περίπτωση αυξομείωσης του.</w:t>
      </w:r>
    </w:p>
    <w:p w14:paraId="0430E95A" w14:textId="77777777" w:rsidR="00203207" w:rsidRDefault="00203207" w:rsidP="009F0022">
      <w:pPr>
        <w:rPr>
          <w:lang w:eastAsia="el-GR"/>
        </w:rPr>
      </w:pPr>
    </w:p>
    <w:p w14:paraId="1439C9A0" w14:textId="2285B4F5" w:rsidR="00203207" w:rsidRDefault="00203207" w:rsidP="00203207">
      <w:pPr>
        <w:pStyle w:val="a7"/>
        <w:jc w:val="left"/>
        <w:rPr>
          <w:sz w:val="48"/>
          <w:szCs w:val="16"/>
          <w:lang w:eastAsia="el-GR"/>
        </w:rPr>
      </w:pPr>
      <w:r>
        <w:rPr>
          <w:sz w:val="48"/>
          <w:szCs w:val="16"/>
          <w:lang w:eastAsia="el-GR"/>
        </w:rPr>
        <w:t>Παρατηρήσεις</w:t>
      </w:r>
    </w:p>
    <w:p w14:paraId="0954B1BA" w14:textId="61205BDE" w:rsidR="009F0022" w:rsidRPr="00175550" w:rsidRDefault="00203207" w:rsidP="00A231BA">
      <w:pPr>
        <w:rPr>
          <w:lang w:val="en-US" w:eastAsia="el-GR"/>
        </w:rPr>
      </w:pPr>
      <w:r>
        <w:rPr>
          <w:lang w:eastAsia="el-GR"/>
        </w:rPr>
        <w:tab/>
        <w:t xml:space="preserve">Κατά την ενασχόληση μου με των κώδικα </w:t>
      </w:r>
      <w:r w:rsidR="00A231BA">
        <w:rPr>
          <w:lang w:eastAsia="el-GR"/>
        </w:rPr>
        <w:t xml:space="preserve">διαπίστωσα κάποιες δυσκολίες. Πολλές φορές οι τιμές που έπαιρνα στις εξόδους μου ή ήταν πολύ μεγάλες ώστε να μετατρέπονται από την </w:t>
      </w:r>
      <w:r w:rsidR="00A231BA">
        <w:rPr>
          <w:lang w:val="en-US" w:eastAsia="el-GR"/>
        </w:rPr>
        <w:t>python</w:t>
      </w:r>
      <w:r w:rsidR="00A231BA" w:rsidRPr="00A231BA">
        <w:rPr>
          <w:lang w:eastAsia="el-GR"/>
        </w:rPr>
        <w:t xml:space="preserve"> </w:t>
      </w:r>
      <w:r w:rsidR="00A231BA">
        <w:rPr>
          <w:lang w:eastAsia="el-GR"/>
        </w:rPr>
        <w:t xml:space="preserve">σε </w:t>
      </w:r>
      <w:r w:rsidR="00A231BA">
        <w:rPr>
          <w:lang w:val="en-US" w:eastAsia="el-GR"/>
        </w:rPr>
        <w:t>nan</w:t>
      </w:r>
      <w:r w:rsidR="00A231BA" w:rsidRPr="00A231BA">
        <w:rPr>
          <w:lang w:eastAsia="el-GR"/>
        </w:rPr>
        <w:t xml:space="preserve"> </w:t>
      </w:r>
      <w:r w:rsidR="00A231BA">
        <w:rPr>
          <w:lang w:eastAsia="el-GR"/>
        </w:rPr>
        <w:t xml:space="preserve">η αντίστοιχα πολύ μικρές ώστε να τις μηδενίζει, πράγματα που με το που γινόντουσαν κατέστρεφαν το πρόγραμμά μου καθώς ο κώδικας δεν λειτουργούσε πλέον σωστά. Για τον λόγο αυτό κρίθηκε αναγκαία η </w:t>
      </w:r>
      <w:proofErr w:type="spellStart"/>
      <w:r w:rsidR="00A231BA">
        <w:rPr>
          <w:lang w:eastAsia="el-GR"/>
        </w:rPr>
        <w:lastRenderedPageBreak/>
        <w:t>κανονικοποίηση</w:t>
      </w:r>
      <w:proofErr w:type="spellEnd"/>
      <w:r w:rsidR="00A231BA">
        <w:rPr>
          <w:lang w:eastAsia="el-GR"/>
        </w:rPr>
        <w:t xml:space="preserve"> των εισόδων του κάθε επιπέδου όπως αναφέρθηκε πάνω, καθώς και αν κάποιες τυπικές αποκλίσεις ήταν μικρότερες από κάποιο κατώφλι (αρκετά πιθανό σενάριο, που μου συνέβη) να γίνονται ίσες με το κατώφλι ώστε να μπορεί να συνεχίσει χωρίς πρόβλημα το πρόγραμμα μου</w:t>
      </w:r>
      <w:r w:rsidR="008D2EA5">
        <w:rPr>
          <w:lang w:eastAsia="el-GR"/>
        </w:rPr>
        <w:t xml:space="preserve">. Άλλες φορές παρουσιάστηκαν προβλήματα </w:t>
      </w:r>
      <w:r w:rsidR="008D2EA5">
        <w:rPr>
          <w:lang w:val="en-US" w:eastAsia="el-GR"/>
        </w:rPr>
        <w:t>overfitting</w:t>
      </w:r>
      <w:r w:rsidR="008D2EA5" w:rsidRPr="008D2EA5">
        <w:rPr>
          <w:lang w:eastAsia="el-GR"/>
        </w:rPr>
        <w:t xml:space="preserve"> </w:t>
      </w:r>
      <w:r w:rsidR="008D2EA5">
        <w:rPr>
          <w:lang w:eastAsia="el-GR"/>
        </w:rPr>
        <w:t>που αντιμετωπίστηκαν με τον τρόπο που αναφέρθηκε παραπάνω. Καθώς και προβλήματα όπως η αυξομείωση της συνάρτησης κόστους σε περιπτώσεις όπου δοκιμάστηκαν μεγάλα βήματα εκπαίδευσης.</w:t>
      </w:r>
      <w:r w:rsidR="009F0022" w:rsidRPr="009F0022">
        <w:rPr>
          <w:lang w:eastAsia="el-GR"/>
        </w:rPr>
        <w:t xml:space="preserve"> </w:t>
      </w:r>
      <w:r w:rsidR="009F0022">
        <w:rPr>
          <w:lang w:eastAsia="el-GR"/>
        </w:rPr>
        <w:t xml:space="preserve">Γεγονός που </w:t>
      </w:r>
      <w:r w:rsidR="00DF4B39">
        <w:rPr>
          <w:lang w:eastAsia="el-GR"/>
        </w:rPr>
        <w:t>με οδήγησε στην μείωση το βήματος μάθησης ανά κάποιες εποχές.</w:t>
      </w:r>
    </w:p>
    <w:p w14:paraId="65F2933D" w14:textId="77777777" w:rsidR="009F0022" w:rsidRDefault="009F0022" w:rsidP="00A231BA">
      <w:pPr>
        <w:rPr>
          <w:lang w:eastAsia="el-GR"/>
        </w:rPr>
      </w:pPr>
    </w:p>
    <w:p w14:paraId="59CC6827" w14:textId="77777777" w:rsidR="009F0022" w:rsidRDefault="009F0022" w:rsidP="009F0022">
      <w:pPr>
        <w:pStyle w:val="a7"/>
        <w:jc w:val="left"/>
        <w:rPr>
          <w:sz w:val="48"/>
          <w:szCs w:val="16"/>
          <w:lang w:eastAsia="el-GR"/>
        </w:rPr>
      </w:pPr>
      <w:r>
        <w:rPr>
          <w:sz w:val="48"/>
          <w:szCs w:val="16"/>
          <w:lang w:eastAsia="el-GR"/>
        </w:rPr>
        <w:t>Συμπεράσματα</w:t>
      </w:r>
    </w:p>
    <w:p w14:paraId="6D792277" w14:textId="5B2C2B03" w:rsidR="00C472BA" w:rsidRDefault="009F0022" w:rsidP="00C472BA">
      <w:pPr>
        <w:ind w:left="720"/>
        <w:rPr>
          <w:lang w:eastAsia="el-GR"/>
        </w:rPr>
      </w:pPr>
      <w:r>
        <w:rPr>
          <w:lang w:eastAsia="el-GR"/>
        </w:rPr>
        <w:t>Για αρχή θεωρώ σημαντικό να αναφέρω ότι καθώς υλοποιώ κώδικα</w:t>
      </w:r>
      <w:r w:rsidR="00C472BA">
        <w:rPr>
          <w:lang w:eastAsia="el-GR"/>
        </w:rPr>
        <w:t xml:space="preserve"> </w:t>
      </w:r>
      <w:r>
        <w:rPr>
          <w:lang w:val="en-US" w:eastAsia="el-GR"/>
        </w:rPr>
        <w:t>MLP</w:t>
      </w:r>
      <w:r w:rsidRPr="009F0022">
        <w:rPr>
          <w:lang w:eastAsia="el-GR"/>
        </w:rPr>
        <w:t xml:space="preserve"> </w:t>
      </w:r>
      <w:r>
        <w:rPr>
          <w:lang w:val="en-US" w:eastAsia="el-GR"/>
        </w:rPr>
        <w:t>from</w:t>
      </w:r>
      <w:r w:rsidR="00C472BA">
        <w:rPr>
          <w:lang w:eastAsia="el-GR"/>
        </w:rPr>
        <w:t xml:space="preserve"> </w:t>
      </w:r>
    </w:p>
    <w:p w14:paraId="73F139B3" w14:textId="43068DC2" w:rsidR="00203207" w:rsidRDefault="009F0022" w:rsidP="00C472BA">
      <w:pPr>
        <w:rPr>
          <w:lang w:eastAsia="el-GR"/>
        </w:rPr>
      </w:pPr>
      <w:r>
        <w:rPr>
          <w:lang w:val="en-US" w:eastAsia="el-GR"/>
        </w:rPr>
        <w:t>scratch</w:t>
      </w:r>
      <w:r w:rsidRPr="009F0022">
        <w:rPr>
          <w:lang w:eastAsia="el-GR"/>
        </w:rPr>
        <w:t xml:space="preserve"> </w:t>
      </w:r>
      <w:r>
        <w:rPr>
          <w:lang w:eastAsia="el-GR"/>
        </w:rPr>
        <w:t xml:space="preserve">ο κώδικας δεν θα μπορούσε να χρησιμοποιηθεί, παρά μόνο για εκπαιδευτικούς λόγους, για καλύτερη κατανόηση της λειτουργίας των μοντέλων αυτών. Είναι αρκετά αργός κώδικας, χρειάζεται ώρες να τρέξει, αρκετά μεγαλύτερο χρόνο σε σχέση με αντίστοιχους κώδικες που υλοποίησαν συμφοιτητές μου χρησιμοποιώντας </w:t>
      </w:r>
      <w:r>
        <w:rPr>
          <w:lang w:val="en-US" w:eastAsia="el-GR"/>
        </w:rPr>
        <w:t>frameworks</w:t>
      </w:r>
      <w:r w:rsidRPr="009F0022">
        <w:rPr>
          <w:lang w:eastAsia="el-GR"/>
        </w:rPr>
        <w:t xml:space="preserve"> </w:t>
      </w:r>
      <w:r>
        <w:rPr>
          <w:lang w:eastAsia="el-GR"/>
        </w:rPr>
        <w:t xml:space="preserve">που τρέχουν το πρόγραμμα στην </w:t>
      </w:r>
      <w:proofErr w:type="spellStart"/>
      <w:r>
        <w:rPr>
          <w:lang w:val="en-US" w:eastAsia="el-GR"/>
        </w:rPr>
        <w:t>gpu</w:t>
      </w:r>
      <w:proofErr w:type="spellEnd"/>
      <w:r w:rsidRPr="009F0022">
        <w:rPr>
          <w:lang w:eastAsia="el-GR"/>
        </w:rPr>
        <w:t xml:space="preserve"> </w:t>
      </w:r>
      <w:r>
        <w:rPr>
          <w:lang w:eastAsia="el-GR"/>
        </w:rPr>
        <w:t>και με βελτιστοποιημένες συναρτήσεις</w:t>
      </w:r>
      <w:r w:rsidR="00C472BA">
        <w:rPr>
          <w:lang w:eastAsia="el-GR"/>
        </w:rPr>
        <w:t>.</w:t>
      </w:r>
    </w:p>
    <w:p w14:paraId="2CFF64CE" w14:textId="791C00DA" w:rsidR="00C472BA" w:rsidRDefault="00C472BA" w:rsidP="00C472BA">
      <w:pPr>
        <w:rPr>
          <w:lang w:eastAsia="el-GR"/>
        </w:rPr>
      </w:pPr>
      <w:r>
        <w:rPr>
          <w:lang w:eastAsia="el-GR"/>
        </w:rPr>
        <w:tab/>
        <w:t xml:space="preserve">Μέσω τον αρκετών παραδειγμάτων που δοκίμασα συμπέρανα επίσης ότι η κάθε βάση δεδομένων έχει τα δικά της μοναδικά χαρακτηριστικά, πράγμα που σημαίνει ότι δεν έχει σημασία η ποσότητα των νευρώνων που υλοποιείς. Άλλα </w:t>
      </w:r>
      <w:r>
        <w:rPr>
          <w:lang w:val="en-US" w:eastAsia="el-GR"/>
        </w:rPr>
        <w:t>dataset</w:t>
      </w:r>
      <w:r w:rsidRPr="00C472BA">
        <w:rPr>
          <w:lang w:eastAsia="el-GR"/>
        </w:rPr>
        <w:t xml:space="preserve"> </w:t>
      </w:r>
      <w:r>
        <w:rPr>
          <w:lang w:eastAsia="el-GR"/>
        </w:rPr>
        <w:t>λειτουργούν καλύτερα με πολλά κρυφά επίπεδα και με πολλούς νευρώνες το καθένα, ενώ κάποια άλλα και με λίγους νευρώνες και με 1-2 κρυφά επίπεδα</w:t>
      </w:r>
      <w:r w:rsidR="00F20EA8">
        <w:rPr>
          <w:lang w:eastAsia="el-GR"/>
        </w:rPr>
        <w:t xml:space="preserve">, άλλα με μεγάλα </w:t>
      </w:r>
      <w:r w:rsidR="00F20EA8">
        <w:rPr>
          <w:lang w:val="en-US" w:eastAsia="el-GR"/>
        </w:rPr>
        <w:t>batch</w:t>
      </w:r>
      <w:r w:rsidR="00F20EA8" w:rsidRPr="00F20EA8">
        <w:rPr>
          <w:lang w:eastAsia="el-GR"/>
        </w:rPr>
        <w:t xml:space="preserve"> </w:t>
      </w:r>
      <w:r w:rsidR="00F20EA8">
        <w:rPr>
          <w:lang w:val="en-US" w:eastAsia="el-GR"/>
        </w:rPr>
        <w:t>size</w:t>
      </w:r>
      <w:r w:rsidR="00F20EA8">
        <w:rPr>
          <w:lang w:eastAsia="el-GR"/>
        </w:rPr>
        <w:t>, άλλα με μικρότερα</w:t>
      </w:r>
      <w:r w:rsidR="00430703" w:rsidRPr="00430703">
        <w:rPr>
          <w:lang w:eastAsia="el-GR"/>
        </w:rPr>
        <w:t xml:space="preserve">. </w:t>
      </w:r>
      <w:r w:rsidR="00430703">
        <w:rPr>
          <w:lang w:eastAsia="el-GR"/>
        </w:rPr>
        <w:t>Συγκεκριμένα, αν και δοκίμασα και τρίτο κρυφό επίπεδο ή ακόμα και με 2</w:t>
      </w:r>
      <w:r w:rsidR="00430703" w:rsidRPr="00430703">
        <w:rPr>
          <w:lang w:eastAsia="el-GR"/>
        </w:rPr>
        <w:t xml:space="preserve"> </w:t>
      </w:r>
      <w:r w:rsidR="00430703">
        <w:rPr>
          <w:lang w:eastAsia="el-GR"/>
        </w:rPr>
        <w:t>κρυφά επίπεδα με περισσότερους νευρώνες στο 2</w:t>
      </w:r>
      <w:r w:rsidR="00430703" w:rsidRPr="00430703">
        <w:rPr>
          <w:vertAlign w:val="superscript"/>
          <w:lang w:eastAsia="el-GR"/>
        </w:rPr>
        <w:t>ο</w:t>
      </w:r>
      <w:r w:rsidR="00430703">
        <w:rPr>
          <w:lang w:eastAsia="el-GR"/>
        </w:rPr>
        <w:t xml:space="preserve"> κρυφό επίπεδο, συμπέρανα ότι η καλύτερη δομή για το πρόβλημα μου προήλθε από 3072 νευρώνες εισόδου, 50 νευρώνες στο κρυφό επίπεδο και 10 νευρώνες στο επίπεδο εξόδου</w:t>
      </w:r>
      <w:r w:rsidR="00B85F79" w:rsidRPr="00B85F79">
        <w:rPr>
          <w:lang w:eastAsia="el-GR"/>
        </w:rPr>
        <w:t xml:space="preserve"> </w:t>
      </w:r>
      <w:r w:rsidR="00B85F79">
        <w:rPr>
          <w:lang w:eastAsia="el-GR"/>
        </w:rPr>
        <w:t xml:space="preserve">και με </w:t>
      </w:r>
      <w:r w:rsidR="00B85F79">
        <w:rPr>
          <w:lang w:val="en-US" w:eastAsia="el-GR"/>
        </w:rPr>
        <w:t>batch</w:t>
      </w:r>
      <w:r w:rsidR="00B85F79" w:rsidRPr="00B85F79">
        <w:rPr>
          <w:lang w:eastAsia="el-GR"/>
        </w:rPr>
        <w:t xml:space="preserve"> </w:t>
      </w:r>
      <w:r w:rsidR="00B85F79">
        <w:rPr>
          <w:lang w:val="en-US" w:eastAsia="el-GR"/>
        </w:rPr>
        <w:t>size</w:t>
      </w:r>
      <w:r w:rsidR="00B85F79" w:rsidRPr="00B85F79">
        <w:rPr>
          <w:lang w:eastAsia="el-GR"/>
        </w:rPr>
        <w:t xml:space="preserve"> = 250</w:t>
      </w:r>
      <w:r w:rsidR="00430703">
        <w:rPr>
          <w:lang w:eastAsia="el-GR"/>
        </w:rPr>
        <w:t>.</w:t>
      </w:r>
    </w:p>
    <w:p w14:paraId="6235A143" w14:textId="77777777" w:rsidR="00430703" w:rsidRDefault="00430703" w:rsidP="00C472BA">
      <w:pPr>
        <w:rPr>
          <w:lang w:eastAsia="el-GR"/>
        </w:rPr>
      </w:pPr>
    </w:p>
    <w:p w14:paraId="2D263D03" w14:textId="48A55C9F" w:rsidR="00430703" w:rsidRDefault="00430703" w:rsidP="00430703">
      <w:pPr>
        <w:pStyle w:val="a7"/>
        <w:jc w:val="left"/>
        <w:rPr>
          <w:sz w:val="48"/>
          <w:szCs w:val="16"/>
          <w:lang w:eastAsia="el-GR"/>
        </w:rPr>
      </w:pPr>
      <w:r>
        <w:rPr>
          <w:sz w:val="48"/>
          <w:szCs w:val="16"/>
          <w:lang w:eastAsia="el-GR"/>
        </w:rPr>
        <w:t>Παραδείγματα</w:t>
      </w:r>
    </w:p>
    <w:p w14:paraId="6D712EE1" w14:textId="52979433" w:rsidR="00B85F79" w:rsidRDefault="00B85F79" w:rsidP="00B85F79">
      <w:pPr>
        <w:rPr>
          <w:lang w:eastAsia="el-GR"/>
        </w:rPr>
      </w:pPr>
      <w:r>
        <w:rPr>
          <w:lang w:eastAsia="el-GR"/>
        </w:rPr>
        <w:t>1</w:t>
      </w:r>
      <w:r w:rsidRPr="00B85F79">
        <w:rPr>
          <w:vertAlign w:val="superscript"/>
          <w:lang w:eastAsia="el-GR"/>
        </w:rPr>
        <w:t>ο</w:t>
      </w:r>
      <w:r>
        <w:rPr>
          <w:lang w:eastAsia="el-GR"/>
        </w:rPr>
        <w:t xml:space="preserve"> παράδειγμα με 3072 νευρώνες εισόδου, 50 κρυφούς νευρώνες και 10 νευρώνες εξόδου χωρίς την </w:t>
      </w:r>
      <w:r>
        <w:rPr>
          <w:lang w:val="en-US" w:eastAsia="el-GR"/>
        </w:rPr>
        <w:t>L</w:t>
      </w:r>
      <w:r w:rsidRPr="00B85F79">
        <w:rPr>
          <w:lang w:eastAsia="el-GR"/>
        </w:rPr>
        <w:t xml:space="preserve">2 </w:t>
      </w:r>
      <w:proofErr w:type="spellStart"/>
      <w:r>
        <w:rPr>
          <w:lang w:eastAsia="el-GR"/>
        </w:rPr>
        <w:t>κανονικοποίηση</w:t>
      </w:r>
      <w:proofErr w:type="spellEnd"/>
      <w:r>
        <w:rPr>
          <w:lang w:eastAsia="el-GR"/>
        </w:rPr>
        <w:t xml:space="preserve"> και με </w:t>
      </w:r>
      <w:r>
        <w:rPr>
          <w:lang w:val="en-US" w:eastAsia="el-GR"/>
        </w:rPr>
        <w:t>batch</w:t>
      </w:r>
      <w:r w:rsidRPr="00B85F79">
        <w:rPr>
          <w:lang w:eastAsia="el-GR"/>
        </w:rPr>
        <w:t>-</w:t>
      </w:r>
      <w:r>
        <w:rPr>
          <w:lang w:val="en-US" w:eastAsia="el-GR"/>
        </w:rPr>
        <w:t>size</w:t>
      </w:r>
      <w:r w:rsidRPr="00B85F79">
        <w:rPr>
          <w:lang w:eastAsia="el-GR"/>
        </w:rPr>
        <w:t xml:space="preserve"> =250</w:t>
      </w:r>
      <w:r>
        <w:rPr>
          <w:lang w:eastAsia="el-GR"/>
        </w:rPr>
        <w:t xml:space="preserve">. Φαίνεται ξεκάθαρα το </w:t>
      </w:r>
      <w:r>
        <w:rPr>
          <w:lang w:val="en-US" w:eastAsia="el-GR"/>
        </w:rPr>
        <w:t>overfitting</w:t>
      </w:r>
      <w:r w:rsidRPr="00B85F79">
        <w:rPr>
          <w:lang w:eastAsia="el-GR"/>
        </w:rPr>
        <w:t xml:space="preserve"> </w:t>
      </w:r>
      <w:r>
        <w:rPr>
          <w:lang w:eastAsia="el-GR"/>
        </w:rPr>
        <w:t xml:space="preserve">που συμβαίνει καθώς η διαφορά των 2 </w:t>
      </w:r>
      <w:r>
        <w:rPr>
          <w:lang w:val="en-US" w:eastAsia="el-GR"/>
        </w:rPr>
        <w:t>accuracy</w:t>
      </w:r>
      <w:r>
        <w:rPr>
          <w:lang w:eastAsia="el-GR"/>
        </w:rPr>
        <w:t xml:space="preserve"> «ακουμπά» το 20%</w:t>
      </w:r>
    </w:p>
    <w:p w14:paraId="2B72FFCB" w14:textId="268A8380" w:rsidR="00430703" w:rsidRDefault="00430703" w:rsidP="00430703">
      <w:pPr>
        <w:pStyle w:val="a7"/>
        <w:jc w:val="left"/>
        <w:rPr>
          <w:sz w:val="48"/>
          <w:szCs w:val="16"/>
          <w:lang w:eastAsia="el-GR"/>
        </w:rPr>
      </w:pPr>
      <w:r>
        <w:rPr>
          <w:noProof/>
          <w:sz w:val="48"/>
          <w:szCs w:val="16"/>
          <w:lang w:eastAsia="el-GR"/>
        </w:rPr>
        <w:lastRenderedPageBreak/>
        <w:drawing>
          <wp:inline distT="0" distB="0" distL="0" distR="0" wp14:anchorId="2AE384AB" wp14:editId="442860F5">
            <wp:extent cx="5274310" cy="2617470"/>
            <wp:effectExtent l="0" t="0" r="2540" b="0"/>
            <wp:docPr id="498802401" name="Εικόνα 1" descr="Εικόνα που περιέχει κείμενο, γράφημα, γραμμή,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02401" name="Εικόνα 1" descr="Εικόνα που περιέχει κείμενο, γράφημα, γραμμή, διάγραμμα&#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5274310" cy="2617470"/>
                    </a:xfrm>
                    <a:prstGeom prst="rect">
                      <a:avLst/>
                    </a:prstGeom>
                  </pic:spPr>
                </pic:pic>
              </a:graphicData>
            </a:graphic>
          </wp:inline>
        </w:drawing>
      </w:r>
    </w:p>
    <w:p w14:paraId="04F47F66" w14:textId="40A750A2" w:rsidR="00B85F79" w:rsidRPr="00B85F79" w:rsidRDefault="00B85F79" w:rsidP="00B85F79">
      <w:pPr>
        <w:rPr>
          <w:lang w:eastAsia="el-GR"/>
        </w:rPr>
      </w:pPr>
      <w:r>
        <w:rPr>
          <w:lang w:eastAsia="el-GR"/>
        </w:rPr>
        <w:t xml:space="preserve">Στο επόμενο παράδειγμα με κάπως μεγαλύτερο </w:t>
      </w:r>
      <w:r>
        <w:rPr>
          <w:lang w:val="en-US" w:eastAsia="el-GR"/>
        </w:rPr>
        <w:t>batch</w:t>
      </w:r>
      <w:r w:rsidRPr="00B85F79">
        <w:rPr>
          <w:lang w:eastAsia="el-GR"/>
        </w:rPr>
        <w:t xml:space="preserve"> </w:t>
      </w:r>
      <w:r>
        <w:rPr>
          <w:lang w:val="en-US" w:eastAsia="el-GR"/>
        </w:rPr>
        <w:t>size</w:t>
      </w:r>
      <w:r w:rsidRPr="00B85F79">
        <w:rPr>
          <w:lang w:eastAsia="el-GR"/>
        </w:rPr>
        <w:t xml:space="preserve"> = 400 </w:t>
      </w:r>
      <w:r>
        <w:rPr>
          <w:lang w:eastAsia="el-GR"/>
        </w:rPr>
        <w:t xml:space="preserve">και πάλι χωρίς </w:t>
      </w:r>
      <w:r>
        <w:rPr>
          <w:lang w:val="en-US" w:eastAsia="el-GR"/>
        </w:rPr>
        <w:t>L</w:t>
      </w:r>
      <w:r w:rsidRPr="00B85F79">
        <w:rPr>
          <w:lang w:eastAsia="el-GR"/>
        </w:rPr>
        <w:t xml:space="preserve">2 </w:t>
      </w:r>
      <w:proofErr w:type="spellStart"/>
      <w:r>
        <w:rPr>
          <w:lang w:eastAsia="el-GR"/>
        </w:rPr>
        <w:t>κανονικοποίηση</w:t>
      </w:r>
      <w:proofErr w:type="spellEnd"/>
      <w:r>
        <w:rPr>
          <w:lang w:eastAsia="el-GR"/>
        </w:rPr>
        <w:t xml:space="preserve"> βλέπουμε αρχικά πόσο μεγαλύτερη γίνεται η διαφορά των δύο </w:t>
      </w:r>
      <w:r>
        <w:rPr>
          <w:lang w:val="en-US" w:eastAsia="el-GR"/>
        </w:rPr>
        <w:t>accuracy</w:t>
      </w:r>
      <w:r w:rsidRPr="00B85F79">
        <w:rPr>
          <w:lang w:eastAsia="el-GR"/>
        </w:rPr>
        <w:t xml:space="preserve"> </w:t>
      </w:r>
      <w:r>
        <w:rPr>
          <w:lang w:eastAsia="el-GR"/>
        </w:rPr>
        <w:t xml:space="preserve">ενώ και με το συγκεκριμένο </w:t>
      </w:r>
      <w:proofErr w:type="spellStart"/>
      <w:r>
        <w:rPr>
          <w:lang w:val="en-US" w:eastAsia="el-GR"/>
        </w:rPr>
        <w:t>learing</w:t>
      </w:r>
      <w:proofErr w:type="spellEnd"/>
      <w:r w:rsidRPr="00B85F79">
        <w:rPr>
          <w:lang w:eastAsia="el-GR"/>
        </w:rPr>
        <w:t xml:space="preserve"> </w:t>
      </w:r>
      <w:r>
        <w:rPr>
          <w:lang w:val="en-US" w:eastAsia="el-GR"/>
        </w:rPr>
        <w:t>rate</w:t>
      </w:r>
      <w:r w:rsidRPr="00B85F79">
        <w:rPr>
          <w:lang w:eastAsia="el-GR"/>
        </w:rPr>
        <w:t xml:space="preserve"> </w:t>
      </w:r>
      <w:r>
        <w:rPr>
          <w:lang w:eastAsia="el-GR"/>
        </w:rPr>
        <w:t xml:space="preserve">ότι υπάρχουν αυξομειώσεις της </w:t>
      </w:r>
      <w:proofErr w:type="spellStart"/>
      <w:r>
        <w:rPr>
          <w:lang w:eastAsia="el-GR"/>
        </w:rPr>
        <w:t>συνάρτησεις</w:t>
      </w:r>
      <w:proofErr w:type="spellEnd"/>
      <w:r>
        <w:rPr>
          <w:lang w:eastAsia="el-GR"/>
        </w:rPr>
        <w:t xml:space="preserve"> κόστους γεγονός που απαιτεί μείωση του.</w:t>
      </w:r>
      <w:r w:rsidR="00F20EA8" w:rsidRPr="00F20EA8">
        <w:rPr>
          <w:noProof/>
          <w:lang w:eastAsia="el-GR"/>
        </w:rPr>
        <w:t xml:space="preserve"> </w:t>
      </w:r>
      <w:r w:rsidR="00F20EA8">
        <w:rPr>
          <w:noProof/>
          <w:lang w:eastAsia="el-GR"/>
        </w:rPr>
        <w:drawing>
          <wp:inline distT="0" distB="0" distL="0" distR="0" wp14:anchorId="2557426D" wp14:editId="4C1DAB9F">
            <wp:extent cx="5274310" cy="2871470"/>
            <wp:effectExtent l="0" t="0" r="2540" b="5080"/>
            <wp:docPr id="1642655826" name="Εικόνα 4"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55826" name="Εικόνα 4" descr="Εικόνα που περιέχει κείμενο, στιγμιότυπο οθόνης, γράφημα, γραμμή&#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5274310" cy="2871470"/>
                    </a:xfrm>
                    <a:prstGeom prst="rect">
                      <a:avLst/>
                    </a:prstGeom>
                  </pic:spPr>
                </pic:pic>
              </a:graphicData>
            </a:graphic>
          </wp:inline>
        </w:drawing>
      </w:r>
    </w:p>
    <w:p w14:paraId="1B87A1ED" w14:textId="4479E013" w:rsidR="00B85F79" w:rsidRDefault="00B85F79" w:rsidP="00982D29">
      <w:pPr>
        <w:jc w:val="both"/>
        <w:rPr>
          <w:lang w:eastAsia="el-GR"/>
        </w:rPr>
      </w:pPr>
      <w:r>
        <w:rPr>
          <w:noProof/>
          <w:lang w:eastAsia="el-GR"/>
        </w:rPr>
        <w:lastRenderedPageBreak/>
        <w:drawing>
          <wp:inline distT="0" distB="0" distL="0" distR="0" wp14:anchorId="22D44095" wp14:editId="0E3FF3AF">
            <wp:extent cx="5274310" cy="2617470"/>
            <wp:effectExtent l="0" t="0" r="2540" b="0"/>
            <wp:docPr id="1921754611" name="Εικόνα 5" descr="Εικόνα που περιέχει κείμενο, γράφημα,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54611" name="Εικόνα 5" descr="Εικόνα που περιέχει κείμενο, γράφημα, διάγραμμα,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5274310" cy="2617470"/>
                    </a:xfrm>
                    <a:prstGeom prst="rect">
                      <a:avLst/>
                    </a:prstGeom>
                  </pic:spPr>
                </pic:pic>
              </a:graphicData>
            </a:graphic>
          </wp:inline>
        </w:drawing>
      </w:r>
    </w:p>
    <w:p w14:paraId="279E1375" w14:textId="11D00127" w:rsidR="00982D29" w:rsidRPr="00982D29" w:rsidRDefault="00982D29" w:rsidP="00982D29">
      <w:pPr>
        <w:jc w:val="both"/>
        <w:rPr>
          <w:lang w:eastAsia="el-GR"/>
        </w:rPr>
      </w:pPr>
      <w:r>
        <w:rPr>
          <w:lang w:eastAsia="el-GR"/>
        </w:rPr>
        <w:t xml:space="preserve">Στα επόμενα δύο διαγράμματα που παραθέτω έχω ένα </w:t>
      </w:r>
      <w:proofErr w:type="spellStart"/>
      <w:r>
        <w:rPr>
          <w:lang w:eastAsia="el-GR"/>
        </w:rPr>
        <w:t>νευρωνικό</w:t>
      </w:r>
      <w:proofErr w:type="spellEnd"/>
      <w:r>
        <w:rPr>
          <w:lang w:eastAsia="el-GR"/>
        </w:rPr>
        <w:t xml:space="preserve"> δίκτυο που λειτουργεί με τρία κρυφά επίπεδα πριν το επίπεδο εξόδου με 3072, 200, 50, 10 νευρώνες αντίστοιχα στο όποιο κάνω και </w:t>
      </w:r>
      <w:r>
        <w:rPr>
          <w:lang w:val="en-US" w:eastAsia="el-GR"/>
        </w:rPr>
        <w:t>L</w:t>
      </w:r>
      <w:r w:rsidRPr="00982D29">
        <w:rPr>
          <w:lang w:eastAsia="el-GR"/>
        </w:rPr>
        <w:t xml:space="preserve">2 </w:t>
      </w:r>
      <w:proofErr w:type="spellStart"/>
      <w:r>
        <w:rPr>
          <w:lang w:eastAsia="el-GR"/>
        </w:rPr>
        <w:t>κανονικοποιήση</w:t>
      </w:r>
      <w:proofErr w:type="spellEnd"/>
      <w:r>
        <w:rPr>
          <w:lang w:eastAsia="el-GR"/>
        </w:rPr>
        <w:t xml:space="preserve"> (μικρές διαφοροποιήσεις στα δύο </w:t>
      </w:r>
      <w:r>
        <w:rPr>
          <w:lang w:val="en-US" w:eastAsia="el-GR"/>
        </w:rPr>
        <w:t>accuracies</w:t>
      </w:r>
      <w:r w:rsidRPr="00982D29">
        <w:rPr>
          <w:lang w:eastAsia="el-GR"/>
        </w:rPr>
        <w:t xml:space="preserve">) </w:t>
      </w:r>
      <w:r>
        <w:rPr>
          <w:lang w:eastAsia="el-GR"/>
        </w:rPr>
        <w:t xml:space="preserve">καθώς επίσης μεταβάλλω και το </w:t>
      </w:r>
      <w:r>
        <w:rPr>
          <w:lang w:val="en-US" w:eastAsia="el-GR"/>
        </w:rPr>
        <w:t>learning</w:t>
      </w:r>
      <w:r w:rsidRPr="00982D29">
        <w:rPr>
          <w:lang w:eastAsia="el-GR"/>
        </w:rPr>
        <w:t xml:space="preserve"> </w:t>
      </w:r>
      <w:r>
        <w:rPr>
          <w:lang w:eastAsia="el-GR"/>
        </w:rPr>
        <w:t>ανά 100 εποχές όπως φαίνεται και στα διαγράμματα. Παρατηρώ επίσης ότι μετά τις 150 εποχές δεν παρατηρούνται σημαντικές διαφορές ούτε στο κόστος ότι στις ακρίβειες του μοντέλου.</w:t>
      </w:r>
      <w:r w:rsidR="00F20EA8" w:rsidRPr="00F20EA8">
        <w:rPr>
          <w:noProof/>
          <w:sz w:val="48"/>
          <w:szCs w:val="16"/>
          <w:lang w:eastAsia="el-GR"/>
        </w:rPr>
        <w:t xml:space="preserve"> </w:t>
      </w:r>
      <w:r w:rsidR="00F20EA8">
        <w:rPr>
          <w:noProof/>
          <w:sz w:val="48"/>
          <w:szCs w:val="16"/>
          <w:lang w:eastAsia="el-GR"/>
        </w:rPr>
        <w:drawing>
          <wp:inline distT="0" distB="0" distL="0" distR="0" wp14:anchorId="58891430" wp14:editId="193258D7">
            <wp:extent cx="5274310" cy="2846070"/>
            <wp:effectExtent l="0" t="0" r="2540" b="0"/>
            <wp:docPr id="200190368" name="Εικόνα 6"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0368" name="Εικόνα 6" descr="Εικόνα που περιέχει κείμενο, στιγμιότυπο οθόνης, γραμμή, γράφημα&#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5274310" cy="2846070"/>
                    </a:xfrm>
                    <a:prstGeom prst="rect">
                      <a:avLst/>
                    </a:prstGeom>
                  </pic:spPr>
                </pic:pic>
              </a:graphicData>
            </a:graphic>
          </wp:inline>
        </w:drawing>
      </w:r>
    </w:p>
    <w:p w14:paraId="069EAA02" w14:textId="07083C21" w:rsidR="00982D29" w:rsidRDefault="00B85F79" w:rsidP="00430703">
      <w:pPr>
        <w:pStyle w:val="a7"/>
        <w:jc w:val="left"/>
        <w:rPr>
          <w:sz w:val="48"/>
          <w:szCs w:val="16"/>
          <w:lang w:eastAsia="el-GR"/>
        </w:rPr>
      </w:pPr>
      <w:r>
        <w:rPr>
          <w:noProof/>
          <w:sz w:val="48"/>
          <w:szCs w:val="16"/>
          <w:lang w:eastAsia="el-GR"/>
        </w:rPr>
        <w:lastRenderedPageBreak/>
        <w:drawing>
          <wp:inline distT="0" distB="0" distL="0" distR="0" wp14:anchorId="7E11F895" wp14:editId="61ED7E14">
            <wp:extent cx="5274310" cy="2617470"/>
            <wp:effectExtent l="0" t="0" r="2540" b="0"/>
            <wp:docPr id="205648235" name="Εικόνα 7"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8235" name="Εικόνα 7" descr="Εικόνα που περιέχει κείμενο, στιγμιότυπο οθόνης, γραμμή, γράφημα&#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5274310" cy="2617470"/>
                    </a:xfrm>
                    <a:prstGeom prst="rect">
                      <a:avLst/>
                    </a:prstGeom>
                  </pic:spPr>
                </pic:pic>
              </a:graphicData>
            </a:graphic>
          </wp:inline>
        </w:drawing>
      </w:r>
    </w:p>
    <w:p w14:paraId="49964DDD" w14:textId="08D811B8" w:rsidR="00982D29" w:rsidRPr="00F20EA8" w:rsidRDefault="00982D29" w:rsidP="00982D29">
      <w:pPr>
        <w:rPr>
          <w:lang w:eastAsia="el-GR"/>
        </w:rPr>
      </w:pPr>
      <w:r>
        <w:rPr>
          <w:lang w:eastAsia="el-GR"/>
        </w:rPr>
        <w:t>Στ</w:t>
      </w:r>
      <w:r w:rsidR="00F20EA8">
        <w:rPr>
          <w:lang w:eastAsia="el-GR"/>
        </w:rPr>
        <w:t>α επόμενα</w:t>
      </w:r>
      <w:r w:rsidR="00F20EA8" w:rsidRPr="00F20EA8">
        <w:rPr>
          <w:lang w:eastAsia="el-GR"/>
        </w:rPr>
        <w:t xml:space="preserve"> </w:t>
      </w:r>
      <w:r>
        <w:rPr>
          <w:lang w:eastAsia="el-GR"/>
        </w:rPr>
        <w:t xml:space="preserve">διαγράμματα που παραθέτω έχω 2 δύο κρυφά επίπεδα συν το επίπεδο εξόδου με 3072, 50, 10 νευρώνες το καθένα, με </w:t>
      </w:r>
      <w:r>
        <w:rPr>
          <w:lang w:val="en-US" w:eastAsia="el-GR"/>
        </w:rPr>
        <w:t>L</w:t>
      </w:r>
      <w:r w:rsidRPr="00982D29">
        <w:rPr>
          <w:lang w:eastAsia="el-GR"/>
        </w:rPr>
        <w:t xml:space="preserve">2 </w:t>
      </w:r>
      <w:proofErr w:type="spellStart"/>
      <w:r>
        <w:rPr>
          <w:lang w:eastAsia="el-GR"/>
        </w:rPr>
        <w:t>κανονικοποίηση</w:t>
      </w:r>
      <w:proofErr w:type="spellEnd"/>
      <w:r>
        <w:rPr>
          <w:lang w:eastAsia="el-GR"/>
        </w:rPr>
        <w:t xml:space="preserve"> και μεταβολή του </w:t>
      </w:r>
      <w:r>
        <w:rPr>
          <w:lang w:val="en-US" w:eastAsia="el-GR"/>
        </w:rPr>
        <w:t>learning</w:t>
      </w:r>
      <w:r w:rsidRPr="00982D29">
        <w:rPr>
          <w:lang w:eastAsia="el-GR"/>
        </w:rPr>
        <w:t xml:space="preserve"> </w:t>
      </w:r>
      <w:r>
        <w:rPr>
          <w:lang w:val="en-US" w:eastAsia="el-GR"/>
        </w:rPr>
        <w:t>rate</w:t>
      </w:r>
      <w:r w:rsidRPr="00982D29">
        <w:rPr>
          <w:lang w:eastAsia="el-GR"/>
        </w:rPr>
        <w:t xml:space="preserve"> </w:t>
      </w:r>
      <w:r>
        <w:rPr>
          <w:lang w:eastAsia="el-GR"/>
        </w:rPr>
        <w:t xml:space="preserve">όπως και πριν. Παρατηρούμε από την μια πλευρά κάπως μεγαλύτερη διαφορά μεταξύ των δύο </w:t>
      </w:r>
      <w:r>
        <w:rPr>
          <w:lang w:val="en-US" w:eastAsia="el-GR"/>
        </w:rPr>
        <w:t>accuracy</w:t>
      </w:r>
      <w:r w:rsidRPr="00982D29">
        <w:rPr>
          <w:lang w:eastAsia="el-GR"/>
        </w:rPr>
        <w:t xml:space="preserve"> (</w:t>
      </w:r>
      <w:r>
        <w:rPr>
          <w:lang w:eastAsia="el-GR"/>
        </w:rPr>
        <w:t>γ</w:t>
      </w:r>
      <w:r w:rsidR="00F20EA8">
        <w:rPr>
          <w:lang w:eastAsia="el-GR"/>
        </w:rPr>
        <w:t>ύ</w:t>
      </w:r>
      <w:r>
        <w:rPr>
          <w:lang w:eastAsia="el-GR"/>
        </w:rPr>
        <w:t xml:space="preserve">ρω </w:t>
      </w:r>
      <w:r w:rsidR="00F20EA8">
        <w:rPr>
          <w:lang w:eastAsia="el-GR"/>
        </w:rPr>
        <w:t xml:space="preserve">στο 4-5% που την θεωρώ </w:t>
      </w:r>
      <w:proofErr w:type="spellStart"/>
      <w:r w:rsidR="00F20EA8">
        <w:rPr>
          <w:lang w:eastAsia="el-GR"/>
        </w:rPr>
        <w:t>επιτρεπτεί</w:t>
      </w:r>
      <w:proofErr w:type="spellEnd"/>
      <w:r w:rsidR="00F20EA8">
        <w:rPr>
          <w:lang w:eastAsia="el-GR"/>
        </w:rPr>
        <w:t>), ενώ επιπλέον φθάνουμε χαμηλότερα επίπεδα κόστους και αρκετά υψηλότερα επίπεδα ακρίβειας</w:t>
      </w:r>
      <w:r w:rsidR="00F20EA8">
        <w:rPr>
          <w:noProof/>
          <w:sz w:val="48"/>
          <w:szCs w:val="16"/>
          <w:lang w:eastAsia="el-GR"/>
        </w:rPr>
        <w:drawing>
          <wp:inline distT="0" distB="0" distL="0" distR="0" wp14:anchorId="642C636F" wp14:editId="1112186B">
            <wp:extent cx="5274310" cy="2846070"/>
            <wp:effectExtent l="0" t="0" r="2540" b="0"/>
            <wp:docPr id="1925399601" name="Εικόνα 8" descr="Εικόνα που περιέχει κείμενο, γραμμή,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99601" name="Εικόνα 8" descr="Εικόνα που περιέχει κείμενο, γραμμή, στιγμιότυπο οθόνης, γράφημα&#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5274310" cy="2846070"/>
                    </a:xfrm>
                    <a:prstGeom prst="rect">
                      <a:avLst/>
                    </a:prstGeom>
                  </pic:spPr>
                </pic:pic>
              </a:graphicData>
            </a:graphic>
          </wp:inline>
        </w:drawing>
      </w:r>
    </w:p>
    <w:p w14:paraId="6ED63406" w14:textId="7DC07863" w:rsidR="00982D29" w:rsidRDefault="00982D29" w:rsidP="00430703">
      <w:pPr>
        <w:pStyle w:val="a7"/>
        <w:jc w:val="left"/>
        <w:rPr>
          <w:sz w:val="48"/>
          <w:szCs w:val="16"/>
          <w:lang w:eastAsia="el-GR"/>
        </w:rPr>
      </w:pPr>
      <w:r>
        <w:rPr>
          <w:noProof/>
          <w:sz w:val="48"/>
          <w:szCs w:val="16"/>
          <w:lang w:eastAsia="el-GR"/>
        </w:rPr>
        <w:lastRenderedPageBreak/>
        <w:drawing>
          <wp:inline distT="0" distB="0" distL="0" distR="0" wp14:anchorId="458E0BDC" wp14:editId="30031B9E">
            <wp:extent cx="5274310" cy="2617470"/>
            <wp:effectExtent l="0" t="0" r="2540" b="0"/>
            <wp:docPr id="429926415" name="Εικόνα 9"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26415" name="Εικόνα 9" descr="Εικόνα που περιέχει κείμενο, στιγμιότυπο οθόνης, γραμμή, γράφημα&#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5274310" cy="2617470"/>
                    </a:xfrm>
                    <a:prstGeom prst="rect">
                      <a:avLst/>
                    </a:prstGeom>
                  </pic:spPr>
                </pic:pic>
              </a:graphicData>
            </a:graphic>
          </wp:inline>
        </w:drawing>
      </w:r>
    </w:p>
    <w:p w14:paraId="6647CA82" w14:textId="070310F5" w:rsidR="00F20EA8" w:rsidRPr="00DF4B39" w:rsidRDefault="00F20EA8" w:rsidP="00F20EA8">
      <w:pPr>
        <w:rPr>
          <w:lang w:eastAsia="el-GR"/>
        </w:rPr>
      </w:pPr>
      <w:r>
        <w:rPr>
          <w:lang w:eastAsia="el-GR"/>
        </w:rPr>
        <w:t xml:space="preserve">Τέλος να παραθέσω άλλο ένα παράδειγμα ίδιο με </w:t>
      </w:r>
      <w:r w:rsidR="00DF4B39">
        <w:rPr>
          <w:lang w:eastAsia="el-GR"/>
        </w:rPr>
        <w:t xml:space="preserve">προηγούμενο με μοναδική διαφορά ότι το </w:t>
      </w:r>
      <w:r w:rsidR="00DF4B39">
        <w:rPr>
          <w:lang w:val="en-US" w:eastAsia="el-GR"/>
        </w:rPr>
        <w:t>batch</w:t>
      </w:r>
      <w:r w:rsidR="00DF4B39" w:rsidRPr="00DF4B39">
        <w:rPr>
          <w:lang w:eastAsia="el-GR"/>
        </w:rPr>
        <w:t xml:space="preserve"> </w:t>
      </w:r>
      <w:r w:rsidR="00DF4B39">
        <w:rPr>
          <w:lang w:val="en-US" w:eastAsia="el-GR"/>
        </w:rPr>
        <w:t>size</w:t>
      </w:r>
      <w:r w:rsidR="00DF4B39" w:rsidRPr="00DF4B39">
        <w:rPr>
          <w:lang w:eastAsia="el-GR"/>
        </w:rPr>
        <w:t xml:space="preserve"> = 400</w:t>
      </w:r>
      <w:r w:rsidR="00DF4B39">
        <w:rPr>
          <w:noProof/>
          <w:sz w:val="48"/>
          <w:szCs w:val="16"/>
          <w:lang w:eastAsia="el-GR"/>
        </w:rPr>
        <w:drawing>
          <wp:inline distT="0" distB="0" distL="0" distR="0" wp14:anchorId="1BAE328A" wp14:editId="29605D01">
            <wp:extent cx="5274310" cy="2846070"/>
            <wp:effectExtent l="0" t="0" r="2540" b="0"/>
            <wp:docPr id="1598085094" name="Εικόνα 10"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85094" name="Εικόνα 10" descr="Εικόνα που περιέχει κείμενο, στιγμιότυπο οθόνης, γραμμή, γράφημα&#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5274310" cy="2846070"/>
                    </a:xfrm>
                    <a:prstGeom prst="rect">
                      <a:avLst/>
                    </a:prstGeom>
                  </pic:spPr>
                </pic:pic>
              </a:graphicData>
            </a:graphic>
          </wp:inline>
        </w:drawing>
      </w:r>
    </w:p>
    <w:p w14:paraId="5F4E6A84" w14:textId="64BFCA00" w:rsidR="00F20EA8" w:rsidRDefault="00F20EA8" w:rsidP="00430703">
      <w:pPr>
        <w:pStyle w:val="a7"/>
        <w:jc w:val="left"/>
        <w:rPr>
          <w:sz w:val="48"/>
          <w:szCs w:val="16"/>
          <w:lang w:eastAsia="el-GR"/>
        </w:rPr>
      </w:pPr>
      <w:r>
        <w:rPr>
          <w:noProof/>
          <w:sz w:val="48"/>
          <w:szCs w:val="16"/>
          <w:lang w:eastAsia="el-GR"/>
        </w:rPr>
        <w:lastRenderedPageBreak/>
        <w:drawing>
          <wp:inline distT="0" distB="0" distL="0" distR="0" wp14:anchorId="71B19F67" wp14:editId="2928FCC5">
            <wp:extent cx="5274310" cy="2617470"/>
            <wp:effectExtent l="0" t="0" r="2540" b="0"/>
            <wp:docPr id="845799723" name="Εικόνα 1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99723" name="Εικόνα 11" descr="Εικόνα που περιέχει κείμενο, στιγμιότυπο οθόνης, γραμμή, γράφημα&#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5274310" cy="2617470"/>
                    </a:xfrm>
                    <a:prstGeom prst="rect">
                      <a:avLst/>
                    </a:prstGeom>
                  </pic:spPr>
                </pic:pic>
              </a:graphicData>
            </a:graphic>
          </wp:inline>
        </w:drawing>
      </w:r>
    </w:p>
    <w:p w14:paraId="5EAA1DE2" w14:textId="77777777" w:rsidR="00DF4B39" w:rsidRDefault="00DF4B39" w:rsidP="00430703">
      <w:pPr>
        <w:pStyle w:val="a7"/>
        <w:jc w:val="left"/>
        <w:rPr>
          <w:sz w:val="48"/>
          <w:szCs w:val="16"/>
          <w:lang w:eastAsia="el-GR"/>
        </w:rPr>
      </w:pPr>
    </w:p>
    <w:p w14:paraId="48C443D0" w14:textId="4BBAA8E5" w:rsidR="00DF4B39" w:rsidRDefault="00DF4B39" w:rsidP="00430703">
      <w:pPr>
        <w:pStyle w:val="a7"/>
        <w:jc w:val="left"/>
        <w:rPr>
          <w:sz w:val="48"/>
          <w:szCs w:val="16"/>
          <w:lang w:eastAsia="el-GR"/>
        </w:rPr>
      </w:pPr>
      <w:r>
        <w:rPr>
          <w:sz w:val="48"/>
          <w:szCs w:val="16"/>
          <w:lang w:eastAsia="el-GR"/>
        </w:rPr>
        <w:t>Τελικό αποτέλεσμα</w:t>
      </w:r>
    </w:p>
    <w:p w14:paraId="19DA6C8B" w14:textId="3BF6CF80" w:rsidR="00DF4B39" w:rsidRPr="002C2490" w:rsidRDefault="00DF4B39" w:rsidP="00DF4B39">
      <w:pPr>
        <w:rPr>
          <w:lang w:eastAsia="el-GR"/>
        </w:rPr>
      </w:pPr>
      <w:r>
        <w:rPr>
          <w:lang w:eastAsia="el-GR"/>
        </w:rPr>
        <w:t xml:space="preserve">Στο τελικό μου αποτέλεσμα παρουσιάζω ένα δίκτυο με 2 κρυφά επίπεδα με 3072 και 50 νευρώνες αντίστοιχα συν το επίπεδο εξόδου με 10 νευρώνες, 250 </w:t>
      </w:r>
      <w:r>
        <w:rPr>
          <w:lang w:val="en-US" w:eastAsia="el-GR"/>
        </w:rPr>
        <w:t>batch</w:t>
      </w:r>
      <w:r w:rsidRPr="00DF4B39">
        <w:rPr>
          <w:lang w:eastAsia="el-GR"/>
        </w:rPr>
        <w:t xml:space="preserve"> </w:t>
      </w:r>
      <w:r>
        <w:rPr>
          <w:lang w:val="en-US" w:eastAsia="el-GR"/>
        </w:rPr>
        <w:t>size</w:t>
      </w:r>
      <w:r w:rsidRPr="00DF4B39">
        <w:rPr>
          <w:lang w:eastAsia="el-GR"/>
        </w:rPr>
        <w:t xml:space="preserve"> </w:t>
      </w:r>
      <w:r>
        <w:rPr>
          <w:lang w:eastAsia="el-GR"/>
        </w:rPr>
        <w:t xml:space="preserve">και τρέχει για 200 εποχές. Η διαφορά που παρουσιάζει με το προ τελευταίο μοντέλο της προηγούμενης ενότητας είναι ότι η </w:t>
      </w:r>
      <w:r>
        <w:rPr>
          <w:lang w:val="en-US" w:eastAsia="el-GR"/>
        </w:rPr>
        <w:t>L</w:t>
      </w:r>
      <w:r w:rsidRPr="00DF4B39">
        <w:rPr>
          <w:lang w:eastAsia="el-GR"/>
        </w:rPr>
        <w:t xml:space="preserve">2 </w:t>
      </w:r>
      <w:proofErr w:type="spellStart"/>
      <w:r>
        <w:rPr>
          <w:lang w:eastAsia="el-GR"/>
        </w:rPr>
        <w:t>κανονικοποίση</w:t>
      </w:r>
      <w:proofErr w:type="spellEnd"/>
      <w:r>
        <w:rPr>
          <w:lang w:eastAsia="el-GR"/>
        </w:rPr>
        <w:t xml:space="preserve"> γίνεται με </w:t>
      </w:r>
      <w:r>
        <w:rPr>
          <w:lang w:val="en-US" w:eastAsia="el-GR"/>
        </w:rPr>
        <w:t>x</w:t>
      </w:r>
      <w:r w:rsidRPr="00DF4B39">
        <w:rPr>
          <w:lang w:eastAsia="el-GR"/>
        </w:rPr>
        <w:t xml:space="preserve"> = 2 </w:t>
      </w:r>
      <w:r>
        <w:rPr>
          <w:lang w:eastAsia="el-GR"/>
        </w:rPr>
        <w:t xml:space="preserve">αντί για </w:t>
      </w:r>
      <w:r>
        <w:rPr>
          <w:lang w:val="en-US" w:eastAsia="el-GR"/>
        </w:rPr>
        <w:t>x</w:t>
      </w:r>
      <w:r w:rsidRPr="00DF4B39">
        <w:rPr>
          <w:lang w:eastAsia="el-GR"/>
        </w:rPr>
        <w:t xml:space="preserve"> = 3 </w:t>
      </w:r>
      <w:r w:rsidR="00175550">
        <w:rPr>
          <w:lang w:eastAsia="el-GR"/>
        </w:rPr>
        <w:t>που</w:t>
      </w:r>
      <w:r w:rsidRPr="00DF4B39">
        <w:rPr>
          <w:lang w:eastAsia="el-GR"/>
        </w:rPr>
        <w:t xml:space="preserve"> </w:t>
      </w:r>
      <w:r>
        <w:rPr>
          <w:lang w:eastAsia="el-GR"/>
        </w:rPr>
        <w:t>χρησιμοποιήθηκε σε ολόκληρη την προηγούμενη ενότητα</w:t>
      </w:r>
      <w:r w:rsidR="00AA69D8">
        <w:rPr>
          <w:lang w:eastAsia="el-GR"/>
        </w:rPr>
        <w:t>.</w:t>
      </w:r>
      <w:r w:rsidR="002C2490" w:rsidRPr="002C2490">
        <w:rPr>
          <w:lang w:eastAsia="el-GR"/>
        </w:rPr>
        <w:t xml:space="preserve"> </w:t>
      </w:r>
      <w:r w:rsidR="002C2490">
        <w:rPr>
          <w:lang w:eastAsia="el-GR"/>
        </w:rPr>
        <w:t xml:space="preserve">Μια σημαντική παρατήρηση που μπορούμε να κάνουμε εδώ είναι, αν και ο </w:t>
      </w:r>
      <w:r w:rsidR="002C2490">
        <w:rPr>
          <w:lang w:val="en-US" w:eastAsia="el-GR"/>
        </w:rPr>
        <w:t>perceptron</w:t>
      </w:r>
      <w:r w:rsidR="002C2490" w:rsidRPr="002C2490">
        <w:rPr>
          <w:lang w:eastAsia="el-GR"/>
        </w:rPr>
        <w:t xml:space="preserve"> </w:t>
      </w:r>
      <w:r w:rsidR="002C2490">
        <w:rPr>
          <w:lang w:eastAsia="el-GR"/>
        </w:rPr>
        <w:t xml:space="preserve">μας δουλεύει όπως θα θέλαμε και ελαττώνει συνεχώς το αποτέλεσμα της συνάρτησης κόστους η ακρίβεια των δεδομένων εκτίμησης φαίνεται να φθάνει σε κάποιο κατώφλι. Παρουσιάζεται φαινόμενο </w:t>
      </w:r>
      <w:r w:rsidR="002C2490">
        <w:rPr>
          <w:lang w:val="en-US" w:eastAsia="el-GR"/>
        </w:rPr>
        <w:t>overfitting</w:t>
      </w:r>
      <w:r w:rsidR="002C2490" w:rsidRPr="002C2490">
        <w:rPr>
          <w:lang w:eastAsia="el-GR"/>
        </w:rPr>
        <w:t xml:space="preserve"> </w:t>
      </w:r>
      <w:r w:rsidR="002C2490">
        <w:rPr>
          <w:lang w:eastAsia="el-GR"/>
        </w:rPr>
        <w:t xml:space="preserve">καθώς αν και αυξάνεται συνεχώς με μικρά βήματα η ακρίβεια των δεδομένων εκπαίδευσης, η ακρίβεια των δεδομένων εκτίμησης είναι σταθερή. Ίσως μετά από μεγάλο αριθμών εποχών καταφέρουμε να πετύχουμε πολλή υψηλή ακρίβεια, καθώς τα δεδομένα εκτίμησης, σύμφωνα με την ιστοσελίδα που δόθηκε για τον σκοπό της εργασίας, αποτελούν ένα τυχαίο δείγμα του 20% του συνόλου εκπαίδευσης γεγονός, όμως που θα σήμαινε κατά πάσα πιθανότητα ότι έχει γίνει μεγάλο </w:t>
      </w:r>
      <w:r w:rsidR="002C2490">
        <w:rPr>
          <w:lang w:val="en-US" w:eastAsia="el-GR"/>
        </w:rPr>
        <w:t>overfitting</w:t>
      </w:r>
      <w:r w:rsidR="002C2490" w:rsidRPr="002C2490">
        <w:rPr>
          <w:lang w:eastAsia="el-GR"/>
        </w:rPr>
        <w:t xml:space="preserve"> </w:t>
      </w:r>
      <w:r w:rsidR="002C2490">
        <w:rPr>
          <w:lang w:eastAsia="el-GR"/>
        </w:rPr>
        <w:t>στα δεδομένα και ότι το μοντέλο δεν θα είχε ευρεία χρήση.</w:t>
      </w:r>
      <w:r w:rsidR="00335B85">
        <w:rPr>
          <w:lang w:eastAsia="el-GR"/>
        </w:rPr>
        <w:t xml:space="preserve"> Σε μια γενική περίπτωση ίσως θα σταματούσαμε τον κώδικα μας κοντά στις 150 εποχές όπου η συνάρτηση κόστους αρχίζει να γίνεται οριζόντια.</w:t>
      </w:r>
    </w:p>
    <w:p w14:paraId="4BBF40D8"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eastAsia="el-GR"/>
        </w:rPr>
      </w:pPr>
      <w:r w:rsidRPr="00AA69D8">
        <w:rPr>
          <w:rFonts w:ascii="var(--jp-code-font-family)" w:eastAsia="Times New Roman" w:hAnsi="var(--jp-code-font-family)" w:cs="Courier New"/>
          <w:color w:val="auto"/>
          <w:sz w:val="20"/>
          <w:szCs w:val="20"/>
          <w:lang w:val="en-US" w:eastAsia="el-GR"/>
        </w:rPr>
        <w:t>Epoch</w:t>
      </w:r>
      <w:r w:rsidRPr="00AA69D8">
        <w:rPr>
          <w:rFonts w:ascii="var(--jp-code-font-family)" w:eastAsia="Times New Roman" w:hAnsi="var(--jp-code-font-family)" w:cs="Courier New"/>
          <w:color w:val="auto"/>
          <w:sz w:val="20"/>
          <w:szCs w:val="20"/>
          <w:lang w:eastAsia="el-GR"/>
        </w:rPr>
        <w:t xml:space="preserve"> 10 / 200</w:t>
      </w:r>
    </w:p>
    <w:p w14:paraId="032776D0"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1.481071691688803</w:t>
      </w:r>
    </w:p>
    <w:p w14:paraId="1C05C2F6"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0.50942</w:t>
      </w:r>
    </w:p>
    <w:p w14:paraId="24151018"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0.4594</w:t>
      </w:r>
    </w:p>
    <w:p w14:paraId="57172017"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20 / 200</w:t>
      </w:r>
    </w:p>
    <w:p w14:paraId="2D36F51D"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1.444894899304525</w:t>
      </w:r>
    </w:p>
    <w:p w14:paraId="30661C73"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0.51484</w:t>
      </w:r>
    </w:p>
    <w:p w14:paraId="585E231F"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0.4853</w:t>
      </w:r>
    </w:p>
    <w:p w14:paraId="2E7630B5"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30 / 200</w:t>
      </w:r>
    </w:p>
    <w:p w14:paraId="07375E6F"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1.373369428581694</w:t>
      </w:r>
    </w:p>
    <w:p w14:paraId="722E7128"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0.53498</w:t>
      </w:r>
    </w:p>
    <w:p w14:paraId="7AB80B81"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0.5021</w:t>
      </w:r>
    </w:p>
    <w:p w14:paraId="019E5D5C"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lastRenderedPageBreak/>
        <w:t>Epoch 40 / 200</w:t>
      </w:r>
    </w:p>
    <w:p w14:paraId="337051E3"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1.280016752936163</w:t>
      </w:r>
    </w:p>
    <w:p w14:paraId="77024588"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0.57174</w:t>
      </w:r>
    </w:p>
    <w:p w14:paraId="2D327678"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0.5193</w:t>
      </w:r>
    </w:p>
    <w:p w14:paraId="03F7A5CD"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50 / 200</w:t>
      </w:r>
    </w:p>
    <w:p w14:paraId="4EA05288"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1.1999632425180538</w:t>
      </w:r>
    </w:p>
    <w:p w14:paraId="778B19EC"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0.60946</w:t>
      </w:r>
    </w:p>
    <w:p w14:paraId="2E6E6FDE"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0.5352</w:t>
      </w:r>
    </w:p>
    <w:p w14:paraId="5DC6584F"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60 / 200</w:t>
      </w:r>
    </w:p>
    <w:p w14:paraId="1D36C58A"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1.1128033242450357</w:t>
      </w:r>
    </w:p>
    <w:p w14:paraId="5944F5C1"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0.64662</w:t>
      </w:r>
    </w:p>
    <w:p w14:paraId="4594D6E9"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0.5404</w:t>
      </w:r>
    </w:p>
    <w:p w14:paraId="7A0594C3"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70 / 200</w:t>
      </w:r>
    </w:p>
    <w:p w14:paraId="4329012A"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1.0460039835346087</w:t>
      </w:r>
    </w:p>
    <w:p w14:paraId="171E79B5"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0.678</w:t>
      </w:r>
    </w:p>
    <w:p w14:paraId="072FD93E"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0.5419</w:t>
      </w:r>
    </w:p>
    <w:p w14:paraId="51ADD3BF"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80 / 200</w:t>
      </w:r>
    </w:p>
    <w:p w14:paraId="14A13762"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0.9985221258593537</w:t>
      </w:r>
    </w:p>
    <w:p w14:paraId="07D65AC9"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0.7013</w:t>
      </w:r>
    </w:p>
    <w:p w14:paraId="45657CA1"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0.5444</w:t>
      </w:r>
    </w:p>
    <w:p w14:paraId="616AFB63"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90 / 200</w:t>
      </w:r>
    </w:p>
    <w:p w14:paraId="603AE911"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0.9669212246843764</w:t>
      </w:r>
    </w:p>
    <w:p w14:paraId="4F0C24CA"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0.71668</w:t>
      </w:r>
    </w:p>
    <w:p w14:paraId="1FEC3DA4"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0.5401</w:t>
      </w:r>
    </w:p>
    <w:p w14:paraId="45057167"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100 / 200</w:t>
      </w:r>
    </w:p>
    <w:p w14:paraId="7CDC586D"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0.9080032090251449</w:t>
      </w:r>
    </w:p>
    <w:p w14:paraId="2C394FE6"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0.7497</w:t>
      </w:r>
    </w:p>
    <w:p w14:paraId="2DBAFF9A"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0.5475</w:t>
      </w:r>
    </w:p>
    <w:p w14:paraId="79EC70A3"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110 / 200</w:t>
      </w:r>
    </w:p>
    <w:p w14:paraId="7EAA182B"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0.8857472800167799</w:t>
      </w:r>
    </w:p>
    <w:p w14:paraId="5E6E2CAB"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0.76258</w:t>
      </w:r>
    </w:p>
    <w:p w14:paraId="43B4907C"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0.5461</w:t>
      </w:r>
    </w:p>
    <w:p w14:paraId="0117C243"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120 / 200</w:t>
      </w:r>
    </w:p>
    <w:p w14:paraId="07843652"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0.876327386614045</w:t>
      </w:r>
    </w:p>
    <w:p w14:paraId="7624A12F"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0.76856</w:t>
      </w:r>
    </w:p>
    <w:p w14:paraId="764872A8"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0.5452</w:t>
      </w:r>
    </w:p>
    <w:p w14:paraId="546392E3"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130 / 200</w:t>
      </w:r>
    </w:p>
    <w:p w14:paraId="0B06F20C"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0.868800645913043</w:t>
      </w:r>
    </w:p>
    <w:p w14:paraId="24807933"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0.77362</w:t>
      </w:r>
    </w:p>
    <w:p w14:paraId="6FB64DE6"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0.5454</w:t>
      </w:r>
    </w:p>
    <w:p w14:paraId="3FD76F7C"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140 / 200</w:t>
      </w:r>
    </w:p>
    <w:p w14:paraId="46DCB67F"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0.8627568380471908</w:t>
      </w:r>
    </w:p>
    <w:p w14:paraId="1C5206CC"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0.77766</w:t>
      </w:r>
    </w:p>
    <w:p w14:paraId="11DB7FBA"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0.5433</w:t>
      </w:r>
    </w:p>
    <w:p w14:paraId="2CBFBE37"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150 / 200</w:t>
      </w:r>
    </w:p>
    <w:p w14:paraId="52F10DEF"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0.8482658549938974</w:t>
      </w:r>
    </w:p>
    <w:p w14:paraId="04B06E62"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0.78536</w:t>
      </w:r>
    </w:p>
    <w:p w14:paraId="7F874FEF"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0.5425</w:t>
      </w:r>
    </w:p>
    <w:p w14:paraId="051275B8"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160 / 200</w:t>
      </w:r>
    </w:p>
    <w:p w14:paraId="303ACAEB"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0.846015710020003</w:t>
      </w:r>
    </w:p>
    <w:p w14:paraId="5A876041"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0.78616</w:t>
      </w:r>
    </w:p>
    <w:p w14:paraId="16847103"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0.5431</w:t>
      </w:r>
    </w:p>
    <w:p w14:paraId="71F039EF"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170 / 200</w:t>
      </w:r>
    </w:p>
    <w:p w14:paraId="27EB685B"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0.8448904955724571</w:t>
      </w:r>
    </w:p>
    <w:p w14:paraId="0D0F3F82"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0.78682</w:t>
      </w:r>
    </w:p>
    <w:p w14:paraId="1D04068A"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0.543</w:t>
      </w:r>
    </w:p>
    <w:p w14:paraId="3E7BAB55"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180 / 200</w:t>
      </w:r>
    </w:p>
    <w:p w14:paraId="2968B57F"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0.8438657593121675</w:t>
      </w:r>
    </w:p>
    <w:p w14:paraId="310785E8"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lastRenderedPageBreak/>
        <w:t>Train Accuracy: 0.78722</w:t>
      </w:r>
    </w:p>
    <w:p w14:paraId="08A8D4AD"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0.5431</w:t>
      </w:r>
    </w:p>
    <w:p w14:paraId="4FF39796"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190 / 200</w:t>
      </w:r>
    </w:p>
    <w:p w14:paraId="4F0B2BCF"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0.8429215868352464</w:t>
      </w:r>
    </w:p>
    <w:p w14:paraId="7A9C87A0"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Accuracy: 0.78792</w:t>
      </w:r>
    </w:p>
    <w:p w14:paraId="620C06C0"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Test Accuracy: 0.5427</w:t>
      </w:r>
    </w:p>
    <w:p w14:paraId="026BD6E2"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Epoch 200 / 200</w:t>
      </w:r>
    </w:p>
    <w:p w14:paraId="7E1F5B7D"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r w:rsidRPr="00AA69D8">
        <w:rPr>
          <w:rFonts w:ascii="var(--jp-code-font-family)" w:eastAsia="Times New Roman" w:hAnsi="var(--jp-code-font-family)" w:cs="Courier New"/>
          <w:color w:val="auto"/>
          <w:sz w:val="20"/>
          <w:szCs w:val="20"/>
          <w:lang w:val="en-US" w:eastAsia="el-GR"/>
        </w:rPr>
        <w:t>Train Error: 0.8416694555160962</w:t>
      </w:r>
    </w:p>
    <w:p w14:paraId="1405BDE1"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eastAsia="el-GR"/>
        </w:rPr>
      </w:pPr>
      <w:proofErr w:type="spellStart"/>
      <w:r w:rsidRPr="00AA69D8">
        <w:rPr>
          <w:rFonts w:ascii="var(--jp-code-font-family)" w:eastAsia="Times New Roman" w:hAnsi="var(--jp-code-font-family)" w:cs="Courier New"/>
          <w:color w:val="auto"/>
          <w:sz w:val="20"/>
          <w:szCs w:val="20"/>
          <w:lang w:eastAsia="el-GR"/>
        </w:rPr>
        <w:t>Train</w:t>
      </w:r>
      <w:proofErr w:type="spellEnd"/>
      <w:r w:rsidRPr="00AA69D8">
        <w:rPr>
          <w:rFonts w:ascii="var(--jp-code-font-family)" w:eastAsia="Times New Roman" w:hAnsi="var(--jp-code-font-family)" w:cs="Courier New"/>
          <w:color w:val="auto"/>
          <w:sz w:val="20"/>
          <w:szCs w:val="20"/>
          <w:lang w:eastAsia="el-GR"/>
        </w:rPr>
        <w:t xml:space="preserve"> </w:t>
      </w:r>
      <w:proofErr w:type="spellStart"/>
      <w:r w:rsidRPr="00AA69D8">
        <w:rPr>
          <w:rFonts w:ascii="var(--jp-code-font-family)" w:eastAsia="Times New Roman" w:hAnsi="var(--jp-code-font-family)" w:cs="Courier New"/>
          <w:color w:val="auto"/>
          <w:sz w:val="20"/>
          <w:szCs w:val="20"/>
          <w:lang w:eastAsia="el-GR"/>
        </w:rPr>
        <w:t>Accuracy</w:t>
      </w:r>
      <w:proofErr w:type="spellEnd"/>
      <w:r w:rsidRPr="00AA69D8">
        <w:rPr>
          <w:rFonts w:ascii="var(--jp-code-font-family)" w:eastAsia="Times New Roman" w:hAnsi="var(--jp-code-font-family)" w:cs="Courier New"/>
          <w:color w:val="auto"/>
          <w:sz w:val="20"/>
          <w:szCs w:val="20"/>
          <w:lang w:eastAsia="el-GR"/>
        </w:rPr>
        <w:t>: 0.78876</w:t>
      </w:r>
    </w:p>
    <w:p w14:paraId="3B5227B2" w14:textId="77777777" w:rsidR="00AA69D8" w:rsidRPr="00AA69D8" w:rsidRDefault="00AA69D8" w:rsidP="00AA6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eastAsia="el-GR"/>
        </w:rPr>
      </w:pPr>
      <w:proofErr w:type="spellStart"/>
      <w:r w:rsidRPr="00AA69D8">
        <w:rPr>
          <w:rFonts w:ascii="var(--jp-code-font-family)" w:eastAsia="Times New Roman" w:hAnsi="var(--jp-code-font-family)" w:cs="Courier New"/>
          <w:color w:val="auto"/>
          <w:sz w:val="20"/>
          <w:szCs w:val="20"/>
          <w:lang w:eastAsia="el-GR"/>
        </w:rPr>
        <w:t>Test</w:t>
      </w:r>
      <w:proofErr w:type="spellEnd"/>
      <w:r w:rsidRPr="00AA69D8">
        <w:rPr>
          <w:rFonts w:ascii="var(--jp-code-font-family)" w:eastAsia="Times New Roman" w:hAnsi="var(--jp-code-font-family)" w:cs="Courier New"/>
          <w:color w:val="auto"/>
          <w:sz w:val="20"/>
          <w:szCs w:val="20"/>
          <w:lang w:eastAsia="el-GR"/>
        </w:rPr>
        <w:t xml:space="preserve"> </w:t>
      </w:r>
      <w:proofErr w:type="spellStart"/>
      <w:r w:rsidRPr="00AA69D8">
        <w:rPr>
          <w:rFonts w:ascii="var(--jp-code-font-family)" w:eastAsia="Times New Roman" w:hAnsi="var(--jp-code-font-family)" w:cs="Courier New"/>
          <w:color w:val="auto"/>
          <w:sz w:val="20"/>
          <w:szCs w:val="20"/>
          <w:lang w:eastAsia="el-GR"/>
        </w:rPr>
        <w:t>Accuracy</w:t>
      </w:r>
      <w:proofErr w:type="spellEnd"/>
      <w:r w:rsidRPr="00AA69D8">
        <w:rPr>
          <w:rFonts w:ascii="var(--jp-code-font-family)" w:eastAsia="Times New Roman" w:hAnsi="var(--jp-code-font-family)" w:cs="Courier New"/>
          <w:color w:val="auto"/>
          <w:sz w:val="20"/>
          <w:szCs w:val="20"/>
          <w:lang w:eastAsia="el-GR"/>
        </w:rPr>
        <w:t>: 0.5428</w:t>
      </w:r>
    </w:p>
    <w:p w14:paraId="1A53FAF6" w14:textId="24D29F01" w:rsidR="00637AC8" w:rsidRPr="00AA69D8" w:rsidRDefault="002C2490" w:rsidP="00637AC8">
      <w:pPr>
        <w:rPr>
          <w:lang w:val="en-US" w:eastAsia="el-GR"/>
        </w:rPr>
      </w:pPr>
      <w:r>
        <w:rPr>
          <w:noProof/>
          <w:lang w:val="en-US" w:eastAsia="el-GR"/>
        </w:rPr>
        <w:drawing>
          <wp:inline distT="0" distB="0" distL="0" distR="0" wp14:anchorId="506E03FD" wp14:editId="7E4FEDEE">
            <wp:extent cx="5274310" cy="2871470"/>
            <wp:effectExtent l="0" t="0" r="2540" b="5080"/>
            <wp:docPr id="352359972" name="Εικόνα 14" descr="Εικόνα που περιέχει κείμενο, γραμμή, γράφημα,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59972" name="Εικόνα 14" descr="Εικόνα που περιέχει κείμενο, γραμμή, γράφημα, διάγραμμα&#10;&#10;Περιγραφή που δημιουργήθηκε αυτόματα"/>
                    <pic:cNvPicPr/>
                  </pic:nvPicPr>
                  <pic:blipFill>
                    <a:blip r:embed="rId18">
                      <a:extLst>
                        <a:ext uri="{28A0092B-C50C-407E-A947-70E740481C1C}">
                          <a14:useLocalDpi xmlns:a14="http://schemas.microsoft.com/office/drawing/2010/main" val="0"/>
                        </a:ext>
                      </a:extLst>
                    </a:blip>
                    <a:stretch>
                      <a:fillRect/>
                    </a:stretch>
                  </pic:blipFill>
                  <pic:spPr>
                    <a:xfrm>
                      <a:off x="0" y="0"/>
                      <a:ext cx="5274310" cy="2871470"/>
                    </a:xfrm>
                    <a:prstGeom prst="rect">
                      <a:avLst/>
                    </a:prstGeom>
                  </pic:spPr>
                </pic:pic>
              </a:graphicData>
            </a:graphic>
          </wp:inline>
        </w:drawing>
      </w:r>
      <w:r>
        <w:rPr>
          <w:noProof/>
          <w:lang w:val="en-US" w:eastAsia="el-GR"/>
        </w:rPr>
        <w:drawing>
          <wp:inline distT="0" distB="0" distL="0" distR="0" wp14:anchorId="3F2AB9C3" wp14:editId="64ADF742">
            <wp:extent cx="5274310" cy="2617470"/>
            <wp:effectExtent l="0" t="0" r="2540" b="0"/>
            <wp:docPr id="2060940581" name="Εικόνα 15" descr="Εικόνα που περιέχει κείμενο, γραμμή, γράφημα,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40581" name="Εικόνα 15" descr="Εικόνα που περιέχει κείμενο, γραμμή, γράφημα, στιγμιότυπο οθόνης&#10;&#10;Περιγραφή που δημιουργήθηκε αυτόματα"/>
                    <pic:cNvPicPr/>
                  </pic:nvPicPr>
                  <pic:blipFill>
                    <a:blip r:embed="rId19">
                      <a:extLst>
                        <a:ext uri="{28A0092B-C50C-407E-A947-70E740481C1C}">
                          <a14:useLocalDpi xmlns:a14="http://schemas.microsoft.com/office/drawing/2010/main" val="0"/>
                        </a:ext>
                      </a:extLst>
                    </a:blip>
                    <a:stretch>
                      <a:fillRect/>
                    </a:stretch>
                  </pic:blipFill>
                  <pic:spPr>
                    <a:xfrm>
                      <a:off x="0" y="0"/>
                      <a:ext cx="5274310" cy="2617470"/>
                    </a:xfrm>
                    <a:prstGeom prst="rect">
                      <a:avLst/>
                    </a:prstGeom>
                  </pic:spPr>
                </pic:pic>
              </a:graphicData>
            </a:graphic>
          </wp:inline>
        </w:drawing>
      </w:r>
    </w:p>
    <w:p w14:paraId="1CF1FBEB" w14:textId="77777777" w:rsidR="00896719" w:rsidRPr="00AA69D8" w:rsidRDefault="00896719" w:rsidP="00896719">
      <w:pPr>
        <w:pStyle w:val="a7"/>
        <w:jc w:val="left"/>
        <w:rPr>
          <w:b/>
          <w:bCs/>
          <w:sz w:val="48"/>
          <w:szCs w:val="48"/>
          <w:u w:val="single"/>
          <w:lang w:val="en-US" w:eastAsia="el-GR"/>
        </w:rPr>
      </w:pPr>
    </w:p>
    <w:p w14:paraId="1802F099" w14:textId="77777777" w:rsidR="00896719" w:rsidRPr="00AA69D8" w:rsidRDefault="00896719"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right"/>
        <w:textAlignment w:val="baseline"/>
        <w:rPr>
          <w:rFonts w:eastAsia="Times New Roman" w:cs="Courier New"/>
          <w:color w:val="000000"/>
          <w:lang w:val="en-US" w:eastAsia="el-GR"/>
        </w:rPr>
      </w:pPr>
    </w:p>
    <w:p w14:paraId="266DD313" w14:textId="77777777" w:rsidR="00820DE8" w:rsidRPr="00AA69D8" w:rsidRDefault="00820DE8" w:rsidP="00FB555F">
      <w:pPr>
        <w:rPr>
          <w:lang w:val="en-US"/>
        </w:rPr>
      </w:pPr>
    </w:p>
    <w:sectPr w:rsidR="00820DE8" w:rsidRPr="00AA69D8" w:rsidSect="0089714F">
      <w:footerReference w:type="default" r:id="rId2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82243" w14:textId="77777777" w:rsidR="00354223" w:rsidRDefault="00354223" w:rsidP="00C6554A">
      <w:pPr>
        <w:spacing w:before="0" w:after="0" w:line="240" w:lineRule="auto"/>
      </w:pPr>
      <w:r>
        <w:separator/>
      </w:r>
    </w:p>
  </w:endnote>
  <w:endnote w:type="continuationSeparator" w:id="0">
    <w:p w14:paraId="4A2E3B2E" w14:textId="77777777" w:rsidR="00354223" w:rsidRDefault="0035422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ourier New">
    <w:panose1 w:val="02070309020205020404"/>
    <w:charset w:val="A1"/>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E905" w14:textId="77777777" w:rsidR="00510351"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90BA" w14:textId="77777777" w:rsidR="00354223" w:rsidRDefault="00354223" w:rsidP="00C6554A">
      <w:pPr>
        <w:spacing w:before="0" w:after="0" w:line="240" w:lineRule="auto"/>
      </w:pPr>
      <w:r>
        <w:separator/>
      </w:r>
    </w:p>
  </w:footnote>
  <w:footnote w:type="continuationSeparator" w:id="0">
    <w:p w14:paraId="36117AD6" w14:textId="77777777" w:rsidR="00354223" w:rsidRDefault="0035422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07561917">
    <w:abstractNumId w:val="9"/>
  </w:num>
  <w:num w:numId="2" w16cid:durableId="1699040239">
    <w:abstractNumId w:val="8"/>
  </w:num>
  <w:num w:numId="3" w16cid:durableId="629824437">
    <w:abstractNumId w:val="8"/>
  </w:num>
  <w:num w:numId="4" w16cid:durableId="210191484">
    <w:abstractNumId w:val="9"/>
  </w:num>
  <w:num w:numId="5" w16cid:durableId="1505166281">
    <w:abstractNumId w:val="13"/>
  </w:num>
  <w:num w:numId="6" w16cid:durableId="443116075">
    <w:abstractNumId w:val="10"/>
  </w:num>
  <w:num w:numId="7" w16cid:durableId="1685938273">
    <w:abstractNumId w:val="11"/>
  </w:num>
  <w:num w:numId="8" w16cid:durableId="1966346707">
    <w:abstractNumId w:val="7"/>
  </w:num>
  <w:num w:numId="9" w16cid:durableId="875770816">
    <w:abstractNumId w:val="6"/>
  </w:num>
  <w:num w:numId="10" w16cid:durableId="216280435">
    <w:abstractNumId w:val="5"/>
  </w:num>
  <w:num w:numId="11" w16cid:durableId="652879073">
    <w:abstractNumId w:val="4"/>
  </w:num>
  <w:num w:numId="12" w16cid:durableId="108083782">
    <w:abstractNumId w:val="3"/>
  </w:num>
  <w:num w:numId="13" w16cid:durableId="861360714">
    <w:abstractNumId w:val="2"/>
  </w:num>
  <w:num w:numId="14" w16cid:durableId="451899093">
    <w:abstractNumId w:val="1"/>
  </w:num>
  <w:num w:numId="15" w16cid:durableId="1227565867">
    <w:abstractNumId w:val="0"/>
  </w:num>
  <w:num w:numId="16" w16cid:durableId="1827549628">
    <w:abstractNumId w:val="14"/>
  </w:num>
  <w:num w:numId="17" w16cid:durableId="1253855803">
    <w:abstractNumId w:val="12"/>
  </w:num>
  <w:num w:numId="18" w16cid:durableId="8721569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3B"/>
    <w:rsid w:val="000D2C65"/>
    <w:rsid w:val="000E7EE7"/>
    <w:rsid w:val="00175550"/>
    <w:rsid w:val="00203207"/>
    <w:rsid w:val="002554CD"/>
    <w:rsid w:val="00293B83"/>
    <w:rsid w:val="002B4294"/>
    <w:rsid w:val="002C2490"/>
    <w:rsid w:val="00333D0D"/>
    <w:rsid w:val="00335B85"/>
    <w:rsid w:val="00354223"/>
    <w:rsid w:val="003C4C79"/>
    <w:rsid w:val="004027BC"/>
    <w:rsid w:val="00430703"/>
    <w:rsid w:val="00483957"/>
    <w:rsid w:val="004C049F"/>
    <w:rsid w:val="004C4290"/>
    <w:rsid w:val="004E21D7"/>
    <w:rsid w:val="005000E2"/>
    <w:rsid w:val="00510351"/>
    <w:rsid w:val="00556D6A"/>
    <w:rsid w:val="005F1F8A"/>
    <w:rsid w:val="00637AC8"/>
    <w:rsid w:val="006A3CE7"/>
    <w:rsid w:val="006D15B6"/>
    <w:rsid w:val="00820DE8"/>
    <w:rsid w:val="00865C81"/>
    <w:rsid w:val="00896719"/>
    <w:rsid w:val="0089714F"/>
    <w:rsid w:val="008D2EA5"/>
    <w:rsid w:val="008E54A8"/>
    <w:rsid w:val="00982D29"/>
    <w:rsid w:val="009F0022"/>
    <w:rsid w:val="00A231BA"/>
    <w:rsid w:val="00A8443B"/>
    <w:rsid w:val="00AA69D8"/>
    <w:rsid w:val="00AC202C"/>
    <w:rsid w:val="00B01C15"/>
    <w:rsid w:val="00B41849"/>
    <w:rsid w:val="00B85F79"/>
    <w:rsid w:val="00C472BA"/>
    <w:rsid w:val="00C6554A"/>
    <w:rsid w:val="00CC2A10"/>
    <w:rsid w:val="00D70FE1"/>
    <w:rsid w:val="00DD7BCA"/>
    <w:rsid w:val="00DF4B39"/>
    <w:rsid w:val="00ED7C44"/>
    <w:rsid w:val="00F1178D"/>
    <w:rsid w:val="00F20EA8"/>
    <w:rsid w:val="00FB5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4CC40"/>
  <w15:chartTrackingRefBased/>
  <w15:docId w15:val="{935AB5F2-152A-4417-86D0-58FF90AE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D2C65"/>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semiHidden/>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7218">
      <w:bodyDiv w:val="1"/>
      <w:marLeft w:val="0"/>
      <w:marRight w:val="0"/>
      <w:marTop w:val="0"/>
      <w:marBottom w:val="0"/>
      <w:divBdr>
        <w:top w:val="none" w:sz="0" w:space="0" w:color="auto"/>
        <w:left w:val="none" w:sz="0" w:space="0" w:color="auto"/>
        <w:bottom w:val="none" w:sz="0" w:space="0" w:color="auto"/>
        <w:right w:val="none" w:sz="0" w:space="0" w:color="auto"/>
      </w:divBdr>
      <w:divsChild>
        <w:div w:id="248665058">
          <w:marLeft w:val="0"/>
          <w:marRight w:val="0"/>
          <w:marTop w:val="0"/>
          <w:marBottom w:val="0"/>
          <w:divBdr>
            <w:top w:val="none" w:sz="0" w:space="0" w:color="auto"/>
            <w:left w:val="none" w:sz="0" w:space="0" w:color="auto"/>
            <w:bottom w:val="none" w:sz="0" w:space="0" w:color="auto"/>
            <w:right w:val="none" w:sz="0" w:space="0" w:color="auto"/>
          </w:divBdr>
          <w:divsChild>
            <w:div w:id="16804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348">
      <w:bodyDiv w:val="1"/>
      <w:marLeft w:val="0"/>
      <w:marRight w:val="0"/>
      <w:marTop w:val="0"/>
      <w:marBottom w:val="0"/>
      <w:divBdr>
        <w:top w:val="none" w:sz="0" w:space="0" w:color="auto"/>
        <w:left w:val="none" w:sz="0" w:space="0" w:color="auto"/>
        <w:bottom w:val="none" w:sz="0" w:space="0" w:color="auto"/>
        <w:right w:val="none" w:sz="0" w:space="0" w:color="auto"/>
      </w:divBdr>
    </w:div>
    <w:div w:id="1638411270">
      <w:bodyDiv w:val="1"/>
      <w:marLeft w:val="0"/>
      <w:marRight w:val="0"/>
      <w:marTop w:val="0"/>
      <w:marBottom w:val="0"/>
      <w:divBdr>
        <w:top w:val="none" w:sz="0" w:space="0" w:color="auto"/>
        <w:left w:val="none" w:sz="0" w:space="0" w:color="auto"/>
        <w:bottom w:val="none" w:sz="0" w:space="0" w:color="auto"/>
        <w:right w:val="none" w:sz="0" w:space="0" w:color="auto"/>
      </w:divBdr>
    </w:div>
    <w:div w:id="1732969082">
      <w:bodyDiv w:val="1"/>
      <w:marLeft w:val="0"/>
      <w:marRight w:val="0"/>
      <w:marTop w:val="0"/>
      <w:marBottom w:val="0"/>
      <w:divBdr>
        <w:top w:val="none" w:sz="0" w:space="0" w:color="auto"/>
        <w:left w:val="none" w:sz="0" w:space="0" w:color="auto"/>
        <w:bottom w:val="none" w:sz="0" w:space="0" w:color="auto"/>
        <w:right w:val="none" w:sz="0" w:space="0" w:color="auto"/>
      </w:divBdr>
      <w:divsChild>
        <w:div w:id="19094180">
          <w:marLeft w:val="0"/>
          <w:marRight w:val="0"/>
          <w:marTop w:val="0"/>
          <w:marBottom w:val="0"/>
          <w:divBdr>
            <w:top w:val="none" w:sz="0" w:space="0" w:color="auto"/>
            <w:left w:val="none" w:sz="0" w:space="0" w:color="auto"/>
            <w:bottom w:val="none" w:sz="0" w:space="0" w:color="auto"/>
            <w:right w:val="none" w:sz="0" w:space="0" w:color="auto"/>
          </w:divBdr>
          <w:divsChild>
            <w:div w:id="1798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5345">
      <w:bodyDiv w:val="1"/>
      <w:marLeft w:val="0"/>
      <w:marRight w:val="0"/>
      <w:marTop w:val="0"/>
      <w:marBottom w:val="0"/>
      <w:divBdr>
        <w:top w:val="none" w:sz="0" w:space="0" w:color="auto"/>
        <w:left w:val="none" w:sz="0" w:space="0" w:color="auto"/>
        <w:bottom w:val="none" w:sz="0" w:space="0" w:color="auto"/>
        <w:right w:val="none" w:sz="0" w:space="0" w:color="auto"/>
      </w:divBdr>
      <w:divsChild>
        <w:div w:id="2097096386">
          <w:marLeft w:val="0"/>
          <w:marRight w:val="0"/>
          <w:marTop w:val="0"/>
          <w:marBottom w:val="0"/>
          <w:divBdr>
            <w:top w:val="none" w:sz="0" w:space="0" w:color="auto"/>
            <w:left w:val="none" w:sz="0" w:space="0" w:color="auto"/>
            <w:bottom w:val="none" w:sz="0" w:space="0" w:color="auto"/>
            <w:right w:val="none" w:sz="0" w:space="0" w:color="auto"/>
          </w:divBdr>
          <w:divsChild>
            <w:div w:id="7008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ikallima@ece.auth.gr" TargetMode="External"/><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904;&#954;&#952;&#949;&#963;&#951;%20&#963;&#960;&#959;&#965;&#948;&#945;&#963;&#964;&#942;%20&#956;&#949;%20&#966;&#969;&#964;&#959;&#947;&#961;&#945;&#966;&#943;&#945;.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ED9F4-D9EB-4BE7-AFBA-553F7E35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Έκθεση σπουδαστή με φωτογραφία.dotx</Template>
  <TotalTime>1</TotalTime>
  <Pages>14</Pages>
  <Words>2743</Words>
  <Characters>14818</Characters>
  <Application>Microsoft Office Word</Application>
  <DocSecurity>0</DocSecurity>
  <Lines>123</Lines>
  <Paragraphs>35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Ioannis Kallimanis</cp:lastModifiedBy>
  <cp:revision>2</cp:revision>
  <dcterms:created xsi:type="dcterms:W3CDTF">2023-11-27T03:26:00Z</dcterms:created>
  <dcterms:modified xsi:type="dcterms:W3CDTF">2023-11-27T03:26:00Z</dcterms:modified>
</cp:coreProperties>
</file>