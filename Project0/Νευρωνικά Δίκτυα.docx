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D5D2" w14:textId="77347C94" w:rsidR="00C6554A" w:rsidRPr="000D2C65" w:rsidRDefault="002554CD" w:rsidP="00C6554A">
      <w:pPr>
        <w:pStyle w:val="aa"/>
      </w:pPr>
      <w:r w:rsidRPr="000D2C65">
        <w:rPr>
          <w:noProof/>
          <w:lang w:bidi="el-GR"/>
        </w:rPr>
        <w:drawing>
          <wp:inline distT="0" distB="0" distL="0" distR="0" wp14:anchorId="3291FF67" wp14:editId="12FF7A1F">
            <wp:extent cx="5097780" cy="4480560"/>
            <wp:effectExtent l="0" t="0" r="762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7780" cy="4480560"/>
                    </a:xfrm>
                    <a:prstGeom prst="rect">
                      <a:avLst/>
                    </a:prstGeom>
                    <a:noFill/>
                    <a:ln w="254000" cap="rnd">
                      <a:noFill/>
                    </a:ln>
                    <a:effectLst/>
                  </pic:spPr>
                </pic:pic>
              </a:graphicData>
            </a:graphic>
          </wp:inline>
        </w:drawing>
      </w:r>
    </w:p>
    <w:p w14:paraId="4D429442" w14:textId="150AA7CC" w:rsidR="00C6554A" w:rsidRPr="00A8443B" w:rsidRDefault="00A8443B" w:rsidP="00C6554A">
      <w:pPr>
        <w:pStyle w:val="a7"/>
        <w:rPr>
          <w:sz w:val="44"/>
          <w:szCs w:val="14"/>
        </w:rPr>
      </w:pPr>
      <w:proofErr w:type="spellStart"/>
      <w:r w:rsidRPr="00A8443B">
        <w:rPr>
          <w:sz w:val="44"/>
          <w:szCs w:val="14"/>
        </w:rPr>
        <w:t>Νευρωνικά</w:t>
      </w:r>
      <w:proofErr w:type="spellEnd"/>
      <w:r w:rsidRPr="00A8443B">
        <w:rPr>
          <w:sz w:val="44"/>
          <w:szCs w:val="14"/>
        </w:rPr>
        <w:t xml:space="preserve"> Δίκτυα (Ενδιάμεσο Παραδοτέο)</w:t>
      </w:r>
    </w:p>
    <w:p w14:paraId="0E3E7FF3" w14:textId="586112EC" w:rsidR="00C6554A" w:rsidRPr="00A8443B" w:rsidRDefault="00A8443B" w:rsidP="00C6554A">
      <w:pPr>
        <w:pStyle w:val="a8"/>
        <w:rPr>
          <w:lang w:val="en-US"/>
        </w:rPr>
      </w:pPr>
      <w:r>
        <w:rPr>
          <w:lang w:val="en-US"/>
        </w:rPr>
        <w:t>NEAREST CENTROID &amp; knn IN CYFAR 10</w:t>
      </w:r>
    </w:p>
    <w:p w14:paraId="0EBF3AD6" w14:textId="308475A0" w:rsidR="00C6554A" w:rsidRPr="000D2C65" w:rsidRDefault="00A8443B" w:rsidP="00C6554A">
      <w:pPr>
        <w:pStyle w:val="a6"/>
      </w:pPr>
      <w:r>
        <w:t>Καλλιμάνης Ιωάννη</w:t>
      </w:r>
      <w:r w:rsidR="00C6554A" w:rsidRPr="000D2C65">
        <w:rPr>
          <w:lang w:bidi="el-GR"/>
        </w:rPr>
        <w:t xml:space="preserve"> | </w:t>
      </w:r>
      <w:r>
        <w:t>10007</w:t>
      </w:r>
      <w:r w:rsidR="00C6554A" w:rsidRPr="000D2C65">
        <w:rPr>
          <w:lang w:bidi="el-GR"/>
        </w:rPr>
        <w:t xml:space="preserve"> | </w:t>
      </w:r>
      <w:r>
        <w:t xml:space="preserve">Ηλεκτρολόγων μηχανικών και μηχανικών ηλεκτρονικών υπολογιστών | </w:t>
      </w:r>
      <w:hyperlink r:id="rId9" w:history="1">
        <w:r w:rsidRPr="00081A1B">
          <w:rPr>
            <w:rStyle w:val="-0"/>
            <w:lang w:val="en-US"/>
          </w:rPr>
          <w:t>ikallima</w:t>
        </w:r>
        <w:r w:rsidRPr="00081A1B">
          <w:rPr>
            <w:rStyle w:val="-0"/>
          </w:rPr>
          <w:t>@</w:t>
        </w:r>
        <w:r w:rsidRPr="00081A1B">
          <w:rPr>
            <w:rStyle w:val="-0"/>
            <w:lang w:val="en-US"/>
          </w:rPr>
          <w:t>ece</w:t>
        </w:r>
        <w:r w:rsidRPr="00081A1B">
          <w:rPr>
            <w:rStyle w:val="-0"/>
          </w:rPr>
          <w:t>.</w:t>
        </w:r>
        <w:r w:rsidRPr="00081A1B">
          <w:rPr>
            <w:rStyle w:val="-0"/>
            <w:lang w:val="en-US"/>
          </w:rPr>
          <w:t>auth</w:t>
        </w:r>
        <w:r w:rsidRPr="00081A1B">
          <w:rPr>
            <w:rStyle w:val="-0"/>
          </w:rPr>
          <w:t>.</w:t>
        </w:r>
        <w:r w:rsidRPr="00081A1B">
          <w:rPr>
            <w:rStyle w:val="-0"/>
            <w:lang w:val="en-US"/>
          </w:rPr>
          <w:t>gr</w:t>
        </w:r>
      </w:hyperlink>
      <w:r w:rsidRPr="00A8443B">
        <w:t xml:space="preserve"> | 12-11-2023</w:t>
      </w:r>
      <w:r w:rsidR="00C6554A" w:rsidRPr="000D2C65">
        <w:rPr>
          <w:lang w:bidi="el-GR"/>
        </w:rPr>
        <w:br w:type="page"/>
      </w:r>
    </w:p>
    <w:p w14:paraId="312D513B" w14:textId="0CCF8436" w:rsidR="00000000" w:rsidRDefault="00FB555F" w:rsidP="00FB555F">
      <w:pPr>
        <w:pStyle w:val="a7"/>
        <w:jc w:val="left"/>
        <w:rPr>
          <w:sz w:val="48"/>
          <w:szCs w:val="16"/>
        </w:rPr>
      </w:pPr>
      <w:r>
        <w:rPr>
          <w:sz w:val="48"/>
          <w:szCs w:val="16"/>
        </w:rPr>
        <w:lastRenderedPageBreak/>
        <w:t>Εισαγωγή</w:t>
      </w:r>
    </w:p>
    <w:p w14:paraId="451A84CC" w14:textId="5CC039AC" w:rsidR="00FB555F" w:rsidRDefault="00FB555F" w:rsidP="00FB555F">
      <w:r>
        <w:tab/>
      </w:r>
      <w:r w:rsidR="00F1178D">
        <w:t xml:space="preserve">Ξεκινώντας την ενασχόληση με την εργασία, αποφάσισα να ασχοληθώ με το </w:t>
      </w:r>
      <w:r w:rsidR="00F1178D">
        <w:rPr>
          <w:lang w:val="en-US"/>
        </w:rPr>
        <w:t>database</w:t>
      </w:r>
      <w:r w:rsidR="00F1178D" w:rsidRPr="00F1178D">
        <w:t xml:space="preserve"> </w:t>
      </w:r>
      <w:r w:rsidR="00F1178D">
        <w:t xml:space="preserve">της </w:t>
      </w:r>
      <w:r w:rsidR="00F1178D">
        <w:rPr>
          <w:lang w:val="en-US"/>
        </w:rPr>
        <w:t>CYFAR</w:t>
      </w:r>
      <w:r w:rsidR="00F1178D" w:rsidRPr="00F1178D">
        <w:t xml:space="preserve">-10 </w:t>
      </w:r>
      <w:r w:rsidR="00F1178D">
        <w:t xml:space="preserve">με το πρώτο αυτό ενδιάμεσο παραδοτέο να πραγματεύεται την απόδοση που μπορούν να δώσουν απλή αλγόριθμοι μηχανικής μάθησης σε ένα τόσο μεγάλο πρόβλημα </w:t>
      </w:r>
      <w:r w:rsidR="00F1178D">
        <w:rPr>
          <w:lang w:val="en-US"/>
        </w:rPr>
        <w:t>classification</w:t>
      </w:r>
      <w:r w:rsidR="00F1178D">
        <w:t>.</w:t>
      </w:r>
    </w:p>
    <w:p w14:paraId="01D05BB8" w14:textId="6AEEB698" w:rsidR="00820DE8" w:rsidRPr="00820DE8" w:rsidRDefault="00820DE8" w:rsidP="00820DE8">
      <w:pPr>
        <w:pStyle w:val="a7"/>
        <w:jc w:val="left"/>
        <w:rPr>
          <w:sz w:val="48"/>
          <w:szCs w:val="16"/>
        </w:rPr>
      </w:pPr>
      <w:r>
        <w:rPr>
          <w:sz w:val="48"/>
          <w:szCs w:val="16"/>
        </w:rPr>
        <w:t>Περιγραφή κώδικα</w:t>
      </w:r>
    </w:p>
    <w:p w14:paraId="6BA96439" w14:textId="573A4B3B" w:rsidR="00820DE8" w:rsidRDefault="00F1178D" w:rsidP="00FB555F">
      <w:r>
        <w:tab/>
      </w:r>
      <w:r w:rsidRPr="004E21D7">
        <w:t xml:space="preserve">Στον κώδικα μου λοιπόν, αξιοποιώντας την συνάρτηση </w:t>
      </w:r>
      <w:r w:rsidRPr="004E21D7">
        <w:rPr>
          <w:lang w:val="en-US"/>
        </w:rPr>
        <w:t>unpickle</w:t>
      </w:r>
      <w:r w:rsidRPr="004E21D7">
        <w:t xml:space="preserve"> που μου την παρείχε έτοιμη η ιστοσελίδα της </w:t>
      </w:r>
      <w:r w:rsidRPr="004E21D7">
        <w:rPr>
          <w:lang w:val="en-US"/>
        </w:rPr>
        <w:t>CYFAR</w:t>
      </w:r>
      <w:r w:rsidRPr="004E21D7">
        <w:t>-10</w:t>
      </w:r>
      <w:r w:rsidR="00820DE8" w:rsidRPr="004E21D7">
        <w:t xml:space="preserve"> για να «φορτώσω» τα δεδομένα μου από τα εκάστοτε </w:t>
      </w:r>
      <w:r w:rsidR="00820DE8" w:rsidRPr="004E21D7">
        <w:rPr>
          <w:lang w:val="en-US"/>
        </w:rPr>
        <w:t>mini</w:t>
      </w:r>
      <w:r w:rsidR="00820DE8" w:rsidRPr="004E21D7">
        <w:t>-</w:t>
      </w:r>
      <w:r w:rsidR="00820DE8" w:rsidRPr="004E21D7">
        <w:rPr>
          <w:lang w:val="en-US"/>
        </w:rPr>
        <w:t>batch</w:t>
      </w:r>
      <w:r w:rsidR="00820DE8" w:rsidRPr="004E21D7">
        <w:t xml:space="preserve"> που είναι αποθηκευμένα. Στην συνέχεια ορίζω της συναρτήσεις που για </w:t>
      </w:r>
      <w:r w:rsidR="00820DE8" w:rsidRPr="004E21D7">
        <w:rPr>
          <w:lang w:val="en-US"/>
        </w:rPr>
        <w:t>nearest</w:t>
      </w:r>
      <w:r w:rsidR="00820DE8" w:rsidRPr="004E21D7">
        <w:t xml:space="preserve"> </w:t>
      </w:r>
      <w:r w:rsidR="00820DE8" w:rsidRPr="004E21D7">
        <w:rPr>
          <w:lang w:val="en-US"/>
        </w:rPr>
        <w:t>centroid</w:t>
      </w:r>
      <w:r w:rsidR="00820DE8" w:rsidRPr="004E21D7">
        <w:t xml:space="preserve"> και </w:t>
      </w:r>
      <w:r w:rsidR="00820DE8" w:rsidRPr="004E21D7">
        <w:rPr>
          <w:lang w:val="en-US"/>
        </w:rPr>
        <w:t>k</w:t>
      </w:r>
      <w:r w:rsidR="00820DE8" w:rsidRPr="004E21D7">
        <w:t>-</w:t>
      </w:r>
      <w:r w:rsidR="00820DE8" w:rsidRPr="004E21D7">
        <w:rPr>
          <w:lang w:val="en-US"/>
        </w:rPr>
        <w:t>nearest</w:t>
      </w:r>
      <w:r w:rsidR="00820DE8" w:rsidRPr="004E21D7">
        <w:t>-</w:t>
      </w:r>
      <w:r w:rsidR="00820DE8" w:rsidRPr="004E21D7">
        <w:rPr>
          <w:lang w:val="en-US"/>
        </w:rPr>
        <w:t>neighbors</w:t>
      </w:r>
      <w:r w:rsidR="00820DE8" w:rsidRPr="004E21D7">
        <w:t xml:space="preserve"> και μια συνάρτηση που επιστρέφει τις μετρικές του κάθε μοντέλου (</w:t>
      </w:r>
      <w:r w:rsidR="00820DE8" w:rsidRPr="004E21D7">
        <w:rPr>
          <w:lang w:val="en-US"/>
        </w:rPr>
        <w:t>accuracy</w:t>
      </w:r>
      <w:r w:rsidR="00820DE8" w:rsidRPr="004E21D7">
        <w:t xml:space="preserve">, </w:t>
      </w:r>
      <w:r w:rsidR="00820DE8" w:rsidRPr="004E21D7">
        <w:rPr>
          <w:lang w:val="en-US"/>
        </w:rPr>
        <w:t>f</w:t>
      </w:r>
      <w:r w:rsidR="00820DE8" w:rsidRPr="004E21D7">
        <w:t>1_</w:t>
      </w:r>
      <w:r w:rsidR="00820DE8" w:rsidRPr="004E21D7">
        <w:rPr>
          <w:lang w:val="en-US"/>
        </w:rPr>
        <w:t>score</w:t>
      </w:r>
      <w:r w:rsidR="00820DE8" w:rsidRPr="004E21D7">
        <w:t xml:space="preserve">, </w:t>
      </w:r>
      <w:r w:rsidR="00820DE8" w:rsidRPr="004E21D7">
        <w:rPr>
          <w:lang w:val="en-US"/>
        </w:rPr>
        <w:t>recall</w:t>
      </w:r>
      <w:r w:rsidR="00820DE8" w:rsidRPr="004E21D7">
        <w:t>). Στην συνέχεια φθάνουμε στην «</w:t>
      </w:r>
      <w:r w:rsidR="00820DE8" w:rsidRPr="004E21D7">
        <w:rPr>
          <w:lang w:val="en-US"/>
        </w:rPr>
        <w:t>main</w:t>
      </w:r>
      <w:r w:rsidR="00820DE8" w:rsidRPr="004E21D7">
        <w:t>» του κώδικα μου όπου σώζω τα δεδομένα μου σε 4 πίνακες (2 για την διαδικασία εκπαίδευσης (δεδομένα και κλάση) και 2 για την διαδικασία εκτίμησης). Εκπαιδεύω στην συνέχεια το καθένα από τα μοντέλα μου με βάση τα δεδομένα εκπαίδευσης και τεστάρω την απόδοση τους εκτυπώνοντας τις μετρικές που αναφέρθηκαν παραπάνω. Τα αποτελέσματα που πείρα είναι</w:t>
      </w:r>
      <w:r w:rsidR="00820DE8">
        <w:t>:</w:t>
      </w:r>
    </w:p>
    <w:p w14:paraId="7257A170"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Centroid Accuracy: 27.74%</w:t>
      </w:r>
    </w:p>
    <w:p w14:paraId="26D93781"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Centroid F1 Score: 0.2541</w:t>
      </w:r>
    </w:p>
    <w:p w14:paraId="76332667"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Centroid Recall: 0.2774</w:t>
      </w:r>
    </w:p>
    <w:p w14:paraId="235535C1"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p>
    <w:p w14:paraId="16FBFC2A"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1-NN Accuracy: 35.39%</w:t>
      </w:r>
    </w:p>
    <w:p w14:paraId="5C05A2EF"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1-NN F1 Score: 0.3495</w:t>
      </w:r>
    </w:p>
    <w:p w14:paraId="5F489632"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1-NN Recall: 0.3539</w:t>
      </w:r>
    </w:p>
    <w:p w14:paraId="7EB6E12A"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p>
    <w:p w14:paraId="48E902C4"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3-NN Accuracy: 33.03%</w:t>
      </w:r>
    </w:p>
    <w:p w14:paraId="2E1BF272" w14:textId="77777777" w:rsidR="00820DE8" w:rsidRP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val="en-US" w:eastAsia="el-GR"/>
        </w:rPr>
      </w:pPr>
      <w:r w:rsidRPr="00820DE8">
        <w:rPr>
          <w:rFonts w:ascii="Courier New" w:eastAsia="Times New Roman" w:hAnsi="Courier New" w:cs="Courier New"/>
          <w:color w:val="000000"/>
          <w:sz w:val="21"/>
          <w:szCs w:val="21"/>
          <w:lang w:val="en-US" w:eastAsia="el-GR"/>
        </w:rPr>
        <w:t>3-NN F1 Score: 0.3192</w:t>
      </w:r>
    </w:p>
    <w:p w14:paraId="0130BFB5" w14:textId="77777777" w:rsidR="00820DE8"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lang w:eastAsia="el-GR"/>
        </w:rPr>
      </w:pPr>
      <w:r w:rsidRPr="00820DE8">
        <w:rPr>
          <w:rFonts w:ascii="Courier New" w:eastAsia="Times New Roman" w:hAnsi="Courier New" w:cs="Courier New"/>
          <w:color w:val="000000"/>
          <w:sz w:val="21"/>
          <w:szCs w:val="21"/>
          <w:lang w:eastAsia="el-GR"/>
        </w:rPr>
        <w:t xml:space="preserve">3-NN </w:t>
      </w:r>
      <w:proofErr w:type="spellStart"/>
      <w:r w:rsidRPr="00820DE8">
        <w:rPr>
          <w:rFonts w:ascii="Courier New" w:eastAsia="Times New Roman" w:hAnsi="Courier New" w:cs="Courier New"/>
          <w:color w:val="000000"/>
          <w:sz w:val="21"/>
          <w:szCs w:val="21"/>
          <w:lang w:eastAsia="el-GR"/>
        </w:rPr>
        <w:t>Recall</w:t>
      </w:r>
      <w:proofErr w:type="spellEnd"/>
      <w:r w:rsidRPr="00820DE8">
        <w:rPr>
          <w:rFonts w:ascii="Courier New" w:eastAsia="Times New Roman" w:hAnsi="Courier New" w:cs="Courier New"/>
          <w:color w:val="000000"/>
          <w:sz w:val="21"/>
          <w:szCs w:val="21"/>
          <w:lang w:eastAsia="el-GR"/>
        </w:rPr>
        <w:t>: 0.3303</w:t>
      </w:r>
    </w:p>
    <w:p w14:paraId="417FBCD8" w14:textId="77777777" w:rsidR="00820DE8" w:rsidRPr="004E21D7" w:rsidRDefault="00820DE8"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inorHAnsi" w:eastAsia="Times New Roman" w:hAnsiTheme="minorHAnsi" w:cs="Courier New"/>
          <w:color w:val="000000"/>
          <w:sz w:val="21"/>
          <w:szCs w:val="21"/>
          <w:lang w:eastAsia="el-GR"/>
        </w:rPr>
      </w:pPr>
    </w:p>
    <w:p w14:paraId="7EF65B9B"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r w:rsidRPr="004E21D7">
        <w:rPr>
          <w:rFonts w:eastAsia="Times New Roman" w:cs="Courier New"/>
          <w:color w:val="000000"/>
          <w:lang w:eastAsia="el-GR"/>
        </w:rPr>
        <w:t>Να προσθέσω</w:t>
      </w:r>
      <w:r>
        <w:rPr>
          <w:rFonts w:eastAsia="Times New Roman" w:cs="Courier New"/>
          <w:color w:val="000000"/>
          <w:lang w:eastAsia="el-GR"/>
        </w:rPr>
        <w:t xml:space="preserve">, επίσης, καθώς είχα δοκιμάσει τον κώδικα μου ώστε να δω τα </w:t>
      </w:r>
      <w:proofErr w:type="spellStart"/>
      <w:r>
        <w:rPr>
          <w:rFonts w:eastAsia="Times New Roman" w:cs="Courier New"/>
          <w:color w:val="000000"/>
          <w:lang w:eastAsia="el-GR"/>
        </w:rPr>
        <w:t>αποτελέ</w:t>
      </w:r>
      <w:proofErr w:type="spellEnd"/>
      <w:r>
        <w:rPr>
          <w:rFonts w:eastAsia="Times New Roman" w:cs="Courier New"/>
          <w:color w:val="000000"/>
          <w:lang w:eastAsia="el-GR"/>
        </w:rPr>
        <w:t>-</w:t>
      </w:r>
    </w:p>
    <w:p w14:paraId="3B16DB59" w14:textId="1F60F7BB" w:rsidR="00820DE8"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roofErr w:type="spellStart"/>
      <w:r>
        <w:rPr>
          <w:rFonts w:eastAsia="Times New Roman" w:cs="Courier New"/>
          <w:color w:val="000000"/>
          <w:lang w:eastAsia="el-GR"/>
        </w:rPr>
        <w:t>σματα</w:t>
      </w:r>
      <w:proofErr w:type="spellEnd"/>
      <w:r>
        <w:rPr>
          <w:rFonts w:eastAsia="Times New Roman" w:cs="Courier New"/>
          <w:color w:val="000000"/>
          <w:lang w:eastAsia="el-GR"/>
        </w:rPr>
        <w:t xml:space="preserve"> του, λόγω των «χαμηλών» μετρικών πρόσθεσα μέσω της </w:t>
      </w:r>
      <w:proofErr w:type="spellStart"/>
      <w:r>
        <w:rPr>
          <w:rFonts w:eastAsia="Times New Roman" w:cs="Courier New"/>
          <w:color w:val="000000"/>
          <w:lang w:val="en-US" w:eastAsia="el-GR"/>
        </w:rPr>
        <w:t>pca</w:t>
      </w:r>
      <w:proofErr w:type="spellEnd"/>
      <w:r w:rsidRPr="004E21D7">
        <w:rPr>
          <w:rFonts w:eastAsia="Times New Roman" w:cs="Courier New"/>
          <w:color w:val="000000"/>
          <w:lang w:eastAsia="el-GR"/>
        </w:rPr>
        <w:t xml:space="preserve"> </w:t>
      </w:r>
      <w:r>
        <w:rPr>
          <w:rFonts w:eastAsia="Times New Roman" w:cs="Courier New"/>
          <w:color w:val="000000"/>
          <w:lang w:eastAsia="el-GR"/>
        </w:rPr>
        <w:t xml:space="preserve">ένα απλουστευμένο </w:t>
      </w:r>
    </w:p>
    <w:p w14:paraId="0B24C06B" w14:textId="31A7D25F"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r w:rsidRPr="004E21D7">
        <w:rPr>
          <w:rFonts w:eastAsia="Times New Roman" w:cs="Courier New"/>
          <w:color w:val="000000"/>
          <w:lang w:eastAsia="el-GR"/>
        </w:rPr>
        <w:t>2</w:t>
      </w:r>
      <w:r>
        <w:rPr>
          <w:rFonts w:eastAsia="Times New Roman" w:cs="Courier New"/>
          <w:color w:val="000000"/>
          <w:lang w:val="en-US" w:eastAsia="el-GR"/>
        </w:rPr>
        <w:t>D</w:t>
      </w:r>
      <w:r w:rsidRPr="004E21D7">
        <w:rPr>
          <w:rFonts w:eastAsia="Times New Roman" w:cs="Courier New"/>
          <w:color w:val="000000"/>
          <w:lang w:eastAsia="el-GR"/>
        </w:rPr>
        <w:t xml:space="preserve"> </w:t>
      </w:r>
      <w:r>
        <w:rPr>
          <w:rFonts w:eastAsia="Times New Roman" w:cs="Courier New"/>
          <w:color w:val="000000"/>
          <w:lang w:eastAsia="el-GR"/>
        </w:rPr>
        <w:t>διάγραμμα ώστε να δω πως είναι τα δεδομένα μου στον δισδιάστατο χώρο.</w:t>
      </w:r>
      <w:r w:rsidRPr="004E21D7">
        <w:rPr>
          <w:rFonts w:eastAsia="Times New Roman" w:cs="Courier New"/>
          <w:color w:val="000000"/>
          <w:lang w:eastAsia="el-GR"/>
        </w:rPr>
        <w:t>(</w:t>
      </w:r>
      <w:r>
        <w:rPr>
          <w:rFonts w:eastAsia="Times New Roman" w:cs="Courier New"/>
          <w:color w:val="000000"/>
          <w:lang w:eastAsia="el-GR"/>
        </w:rPr>
        <w:t>σχ. 1)</w:t>
      </w:r>
    </w:p>
    <w:p w14:paraId="2D0C4303"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4CFDE5D4" w14:textId="23BE2A65" w:rsidR="004E21D7" w:rsidRDefault="004E21D7" w:rsidP="004E21D7">
      <w:pPr>
        <w:pStyle w:val="a7"/>
        <w:jc w:val="left"/>
        <w:rPr>
          <w:sz w:val="48"/>
          <w:szCs w:val="16"/>
          <w:lang w:eastAsia="el-GR"/>
        </w:rPr>
      </w:pPr>
      <w:r>
        <w:rPr>
          <w:sz w:val="48"/>
          <w:szCs w:val="16"/>
          <w:lang w:eastAsia="el-GR"/>
        </w:rPr>
        <w:t>Συμπεράσματα</w:t>
      </w:r>
    </w:p>
    <w:p w14:paraId="616499DE" w14:textId="4D3661BE" w:rsidR="004E21D7" w:rsidRDefault="004E21D7" w:rsidP="004E21D7">
      <w:pPr>
        <w:rPr>
          <w:lang w:eastAsia="el-GR"/>
        </w:rPr>
      </w:pPr>
      <w:r>
        <w:rPr>
          <w:lang w:eastAsia="el-GR"/>
        </w:rPr>
        <w:tab/>
        <w:t>Από το διάγραμμα αυτό, διαπίστωσα ότι τα δεδομένα μου είναι όλα λίγο-πολύ κοντά μεταξύ τους και συγκεντρωμένα σε μια περιοχή, οπότε είναι αρκετά δύσκολο με αλγόριθμους μηχανικής μάθησης σαν τους 2 που χρησιμοποιήθηκαν να πάρουμε ικανοποιητικά υψηλές μετρικές</w:t>
      </w:r>
    </w:p>
    <w:p w14:paraId="6879934C" w14:textId="06EC284A" w:rsidR="008E54A8" w:rsidRDefault="008E54A8" w:rsidP="004E21D7">
      <w:pPr>
        <w:rPr>
          <w:lang w:eastAsia="el-GR"/>
        </w:rPr>
      </w:pPr>
    </w:p>
    <w:p w14:paraId="6802E520" w14:textId="49D2DFDE" w:rsidR="008E54A8" w:rsidRDefault="008E54A8" w:rsidP="008E54A8">
      <w:pPr>
        <w:pStyle w:val="a7"/>
        <w:jc w:val="left"/>
        <w:rPr>
          <w:sz w:val="48"/>
          <w:szCs w:val="16"/>
          <w:lang w:eastAsia="el-GR"/>
        </w:rPr>
      </w:pPr>
      <w:r>
        <w:rPr>
          <w:sz w:val="48"/>
          <w:szCs w:val="16"/>
          <w:lang w:eastAsia="el-GR"/>
        </w:rPr>
        <w:lastRenderedPageBreak/>
        <w:t>Σημειώσεις</w:t>
      </w:r>
    </w:p>
    <w:p w14:paraId="5C0C6D1D" w14:textId="20F2E99B" w:rsidR="008E54A8" w:rsidRPr="008E54A8" w:rsidRDefault="008E54A8" w:rsidP="008E54A8">
      <w:pPr>
        <w:rPr>
          <w:lang w:eastAsia="el-GR"/>
        </w:rPr>
      </w:pPr>
      <w:r>
        <w:rPr>
          <w:lang w:eastAsia="el-GR"/>
        </w:rPr>
        <w:tab/>
        <w:t xml:space="preserve">Ο χρόνος εκτέλεσης του κώδικα μου ανέρχεται στα 5-7 λεπτά. Για προσωπικούς λόγους έτρεξα τον κώδικα μέχρι </w:t>
      </w:r>
      <w:r>
        <w:rPr>
          <w:lang w:val="en-US" w:eastAsia="el-GR"/>
        </w:rPr>
        <w:t>k</w:t>
      </w:r>
      <w:r w:rsidRPr="008E54A8">
        <w:rPr>
          <w:lang w:eastAsia="el-GR"/>
        </w:rPr>
        <w:t xml:space="preserve"> = 17 </w:t>
      </w:r>
      <w:r>
        <w:rPr>
          <w:lang w:val="en-US" w:eastAsia="el-GR"/>
        </w:rPr>
        <w:t>nearest</w:t>
      </w:r>
      <w:r w:rsidRPr="008E54A8">
        <w:rPr>
          <w:lang w:eastAsia="el-GR"/>
        </w:rPr>
        <w:t xml:space="preserve"> </w:t>
      </w:r>
      <w:r>
        <w:rPr>
          <w:lang w:val="en-US" w:eastAsia="el-GR"/>
        </w:rPr>
        <w:t>neighbors</w:t>
      </w:r>
      <w:r w:rsidRPr="008E54A8">
        <w:rPr>
          <w:lang w:eastAsia="el-GR"/>
        </w:rPr>
        <w:t xml:space="preserve"> </w:t>
      </w:r>
      <w:r>
        <w:rPr>
          <w:lang w:eastAsia="el-GR"/>
        </w:rPr>
        <w:t xml:space="preserve">(ουσιαστικά τους 7 πρώτους </w:t>
      </w:r>
      <w:proofErr w:type="spellStart"/>
      <w:r>
        <w:rPr>
          <w:lang w:eastAsia="el-GR"/>
        </w:rPr>
        <w:t>πρώτους</w:t>
      </w:r>
      <w:proofErr w:type="spellEnd"/>
      <w:r>
        <w:rPr>
          <w:lang w:eastAsia="el-GR"/>
        </w:rPr>
        <w:t xml:space="preserve"> αριθμούς εξαιρώντας το 2 [1 3 5 7 11 13 17], χρησιμοποιήθηκαν πρώτοι αριθμοί για να έχω πάντα μια επικρατούσα κλάση στους μεγάλους αριθμούς, και 7 καθώς με 1 ακόμα από την </w:t>
      </w:r>
      <w:r>
        <w:rPr>
          <w:lang w:val="en-US" w:eastAsia="el-GR"/>
        </w:rPr>
        <w:t>centroid</w:t>
      </w:r>
      <w:r w:rsidRPr="008E54A8">
        <w:rPr>
          <w:lang w:eastAsia="el-GR"/>
        </w:rPr>
        <w:t xml:space="preserve"> </w:t>
      </w:r>
      <w:r>
        <w:rPr>
          <w:lang w:eastAsia="el-GR"/>
        </w:rPr>
        <w:t xml:space="preserve">να τρέξουν με </w:t>
      </w:r>
      <w:r>
        <w:rPr>
          <w:lang w:val="en-US" w:eastAsia="el-GR"/>
        </w:rPr>
        <w:t>multi</w:t>
      </w:r>
      <w:r w:rsidRPr="008E54A8">
        <w:rPr>
          <w:lang w:eastAsia="el-GR"/>
        </w:rPr>
        <w:t>-</w:t>
      </w:r>
      <w:r>
        <w:rPr>
          <w:lang w:val="en-US" w:eastAsia="el-GR"/>
        </w:rPr>
        <w:t>processing</w:t>
      </w:r>
      <w:r>
        <w:rPr>
          <w:lang w:eastAsia="el-GR"/>
        </w:rPr>
        <w:t xml:space="preserve"> (ή και </w:t>
      </w:r>
      <w:r>
        <w:rPr>
          <w:lang w:val="en-US" w:eastAsia="el-GR"/>
        </w:rPr>
        <w:t>multithreading</w:t>
      </w:r>
      <w:r w:rsidRPr="008E54A8">
        <w:rPr>
          <w:lang w:eastAsia="el-GR"/>
        </w:rPr>
        <w:t xml:space="preserve">) </w:t>
      </w:r>
      <w:r>
        <w:rPr>
          <w:lang w:eastAsia="el-GR"/>
        </w:rPr>
        <w:t xml:space="preserve">στους 8 πυρήνες του </w:t>
      </w:r>
      <w:proofErr w:type="spellStart"/>
      <w:r>
        <w:rPr>
          <w:lang w:eastAsia="el-GR"/>
        </w:rPr>
        <w:t>λάπτοπ</w:t>
      </w:r>
      <w:proofErr w:type="spellEnd"/>
      <w:r>
        <w:rPr>
          <w:lang w:eastAsia="el-GR"/>
        </w:rPr>
        <w:t xml:space="preserve"> μου) και διαπίστωσα τουλάχιστον στην μετρική </w:t>
      </w:r>
      <w:r>
        <w:rPr>
          <w:lang w:val="en-US" w:eastAsia="el-GR"/>
        </w:rPr>
        <w:t>accuracy</w:t>
      </w:r>
      <w:r w:rsidRPr="008E54A8">
        <w:rPr>
          <w:lang w:eastAsia="el-GR"/>
        </w:rPr>
        <w:t xml:space="preserve"> </w:t>
      </w:r>
      <w:r>
        <w:rPr>
          <w:lang w:eastAsia="el-GR"/>
        </w:rPr>
        <w:t xml:space="preserve">το καλύτερο μοντέλο να είναι αυτό με </w:t>
      </w:r>
      <w:r>
        <w:rPr>
          <w:lang w:val="en-US" w:eastAsia="el-GR"/>
        </w:rPr>
        <w:t>k</w:t>
      </w:r>
      <w:r w:rsidRPr="008E54A8">
        <w:rPr>
          <w:lang w:eastAsia="el-GR"/>
        </w:rPr>
        <w:t xml:space="preserve"> = 1</w:t>
      </w:r>
      <w:r>
        <w:rPr>
          <w:lang w:eastAsia="el-GR"/>
        </w:rPr>
        <w:t>, με μικρές διαφορές της τάξης έως 3-4% από κάθε μοντέλο από τα υπόλοιπα. Καθώς όμως καθυστερούσε αρκετά παραπάνω</w:t>
      </w:r>
      <w:r w:rsidRPr="00D70FE1">
        <w:rPr>
          <w:lang w:eastAsia="el-GR"/>
        </w:rPr>
        <w:t xml:space="preserve"> </w:t>
      </w:r>
      <w:r>
        <w:rPr>
          <w:lang w:eastAsia="el-GR"/>
        </w:rPr>
        <w:t>το πρόγραμμα μου</w:t>
      </w:r>
      <w:r w:rsidR="00D70FE1">
        <w:rPr>
          <w:lang w:eastAsia="el-GR"/>
        </w:rPr>
        <w:t xml:space="preserve"> προτίμησα να μην τα συμπεριλάβω στο τελικό παραδοτέο μου </w:t>
      </w:r>
    </w:p>
    <w:p w14:paraId="1E99C379" w14:textId="77777777" w:rsidR="008E54A8" w:rsidRPr="004E21D7" w:rsidRDefault="008E54A8" w:rsidP="008E54A8">
      <w:pPr>
        <w:pStyle w:val="a7"/>
        <w:rPr>
          <w:lang w:eastAsia="el-GR"/>
        </w:rPr>
      </w:pPr>
    </w:p>
    <w:p w14:paraId="6443E588"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1ED67EAD" w14:textId="77777777" w:rsidR="004E21D7" w:rsidRP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75D18DDD" w14:textId="77777777" w:rsidR="004E21D7" w:rsidRDefault="004E21D7" w:rsidP="0082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Courier New"/>
          <w:color w:val="000000"/>
          <w:lang w:eastAsia="el-GR"/>
        </w:rPr>
      </w:pPr>
    </w:p>
    <w:p w14:paraId="3C03B305" w14:textId="35A16415" w:rsidR="004E21D7" w:rsidRPr="00820DE8"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jc w:val="right"/>
        <w:textAlignment w:val="baseline"/>
        <w:rPr>
          <w:rFonts w:eastAsia="Times New Roman" w:cs="Courier New"/>
          <w:color w:val="000000"/>
          <w:lang w:eastAsia="el-GR"/>
        </w:rPr>
      </w:pPr>
      <w:r>
        <w:rPr>
          <w:rFonts w:eastAsia="Times New Roman" w:cs="Courier New"/>
          <w:noProof/>
          <w:color w:val="000000"/>
          <w:lang w:eastAsia="el-GR"/>
        </w:rPr>
        <w:drawing>
          <wp:inline distT="0" distB="0" distL="0" distR="0" wp14:anchorId="4BE32441" wp14:editId="0F75CB76">
            <wp:extent cx="5274310" cy="4334510"/>
            <wp:effectExtent l="0" t="0" r="2540" b="8890"/>
            <wp:docPr id="1503553171" name="Εικόνα 1" descr="Εικόνα που περιέχει κείμενο, στιγμιότυπο οθόνης, διάγραμμα, πολυχρωμ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53171" name="Εικόνα 1" descr="Εικόνα που περιέχει κείμενο, στιγμιότυπο οθόνης, διάγραμμα, πολυχρωμί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274310" cy="4334510"/>
                    </a:xfrm>
                    <a:prstGeom prst="rect">
                      <a:avLst/>
                    </a:prstGeom>
                  </pic:spPr>
                </pic:pic>
              </a:graphicData>
            </a:graphic>
          </wp:inline>
        </w:drawing>
      </w:r>
      <w:r>
        <w:rPr>
          <w:rFonts w:eastAsia="Times New Roman" w:cs="Courier New"/>
          <w:color w:val="000000"/>
          <w:lang w:eastAsia="el-GR"/>
        </w:rPr>
        <w:t>(σχ. 1)</w:t>
      </w:r>
    </w:p>
    <w:p w14:paraId="266DD313" w14:textId="77777777" w:rsidR="00820DE8" w:rsidRPr="00820DE8" w:rsidRDefault="00820DE8" w:rsidP="00FB555F"/>
    <w:sectPr w:rsidR="00820DE8" w:rsidRPr="00820DE8"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0B94" w14:textId="77777777" w:rsidR="00B01C15" w:rsidRDefault="00B01C15" w:rsidP="00C6554A">
      <w:pPr>
        <w:spacing w:before="0" w:after="0" w:line="240" w:lineRule="auto"/>
      </w:pPr>
      <w:r>
        <w:separator/>
      </w:r>
    </w:p>
  </w:endnote>
  <w:endnote w:type="continuationSeparator" w:id="0">
    <w:p w14:paraId="3FA0A6EA" w14:textId="77777777" w:rsidR="00B01C15" w:rsidRDefault="00B01C1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E905" w14:textId="77777777" w:rsidR="00000000"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72EA" w14:textId="77777777" w:rsidR="00B01C15" w:rsidRDefault="00B01C15" w:rsidP="00C6554A">
      <w:pPr>
        <w:spacing w:before="0" w:after="0" w:line="240" w:lineRule="auto"/>
      </w:pPr>
      <w:r>
        <w:separator/>
      </w:r>
    </w:p>
  </w:footnote>
  <w:footnote w:type="continuationSeparator" w:id="0">
    <w:p w14:paraId="39E14206" w14:textId="77777777" w:rsidR="00B01C15" w:rsidRDefault="00B01C1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7561917">
    <w:abstractNumId w:val="9"/>
  </w:num>
  <w:num w:numId="2" w16cid:durableId="1699040239">
    <w:abstractNumId w:val="8"/>
  </w:num>
  <w:num w:numId="3" w16cid:durableId="629824437">
    <w:abstractNumId w:val="8"/>
  </w:num>
  <w:num w:numId="4" w16cid:durableId="210191484">
    <w:abstractNumId w:val="9"/>
  </w:num>
  <w:num w:numId="5" w16cid:durableId="1505166281">
    <w:abstractNumId w:val="13"/>
  </w:num>
  <w:num w:numId="6" w16cid:durableId="443116075">
    <w:abstractNumId w:val="10"/>
  </w:num>
  <w:num w:numId="7" w16cid:durableId="1685938273">
    <w:abstractNumId w:val="11"/>
  </w:num>
  <w:num w:numId="8" w16cid:durableId="1966346707">
    <w:abstractNumId w:val="7"/>
  </w:num>
  <w:num w:numId="9" w16cid:durableId="875770816">
    <w:abstractNumId w:val="6"/>
  </w:num>
  <w:num w:numId="10" w16cid:durableId="216280435">
    <w:abstractNumId w:val="5"/>
  </w:num>
  <w:num w:numId="11" w16cid:durableId="652879073">
    <w:abstractNumId w:val="4"/>
  </w:num>
  <w:num w:numId="12" w16cid:durableId="108083782">
    <w:abstractNumId w:val="3"/>
  </w:num>
  <w:num w:numId="13" w16cid:durableId="861360714">
    <w:abstractNumId w:val="2"/>
  </w:num>
  <w:num w:numId="14" w16cid:durableId="451899093">
    <w:abstractNumId w:val="1"/>
  </w:num>
  <w:num w:numId="15" w16cid:durableId="1227565867">
    <w:abstractNumId w:val="0"/>
  </w:num>
  <w:num w:numId="16" w16cid:durableId="1827549628">
    <w:abstractNumId w:val="14"/>
  </w:num>
  <w:num w:numId="17" w16cid:durableId="1253855803">
    <w:abstractNumId w:val="12"/>
  </w:num>
  <w:num w:numId="18" w16cid:durableId="8721569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3B"/>
    <w:rsid w:val="000D2C65"/>
    <w:rsid w:val="000E7EE7"/>
    <w:rsid w:val="002554CD"/>
    <w:rsid w:val="00293B83"/>
    <w:rsid w:val="002B4294"/>
    <w:rsid w:val="00333D0D"/>
    <w:rsid w:val="004C049F"/>
    <w:rsid w:val="004E21D7"/>
    <w:rsid w:val="005000E2"/>
    <w:rsid w:val="006A3CE7"/>
    <w:rsid w:val="00820DE8"/>
    <w:rsid w:val="0089714F"/>
    <w:rsid w:val="008E54A8"/>
    <w:rsid w:val="00A8443B"/>
    <w:rsid w:val="00B01C15"/>
    <w:rsid w:val="00C6554A"/>
    <w:rsid w:val="00CC2A10"/>
    <w:rsid w:val="00D70FE1"/>
    <w:rsid w:val="00ED7C44"/>
    <w:rsid w:val="00F1178D"/>
    <w:rsid w:val="00FB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4CC40"/>
  <w15:chartTrackingRefBased/>
  <w15:docId w15:val="{935AB5F2-152A-4417-86D0-58FF90AE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0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kallima@ece.auth.g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904;&#954;&#952;&#949;&#963;&#951;%20&#963;&#960;&#959;&#965;&#948;&#945;&#963;&#964;&#942;%20&#956;&#949;%20&#966;&#969;&#964;&#959;&#947;&#961;&#945;&#966;&#943;&#945;.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ED9F4-D9EB-4BE7-AFBA-553F7E35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Έκθεση σπουδαστή με φωτογραφία.dotx</Template>
  <TotalTime>181</TotalTime>
  <Pages>3</Pages>
  <Words>429</Words>
  <Characters>2319</Characters>
  <Application>Microsoft Office Word</Application>
  <DocSecurity>0</DocSecurity>
  <Lines>19</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Ioannis Kallimanis</cp:lastModifiedBy>
  <cp:revision>1</cp:revision>
  <dcterms:created xsi:type="dcterms:W3CDTF">2023-11-12T11:57:00Z</dcterms:created>
  <dcterms:modified xsi:type="dcterms:W3CDTF">2023-11-12T14:58:00Z</dcterms:modified>
</cp:coreProperties>
</file>